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10E1" w14:textId="77777777" w:rsidR="00506CD3" w:rsidRPr="00083224" w:rsidRDefault="00506CD3" w:rsidP="00506CD3">
      <w:pPr>
        <w:spacing w:after="0"/>
        <w:jc w:val="center"/>
        <w:rPr>
          <w:b/>
          <w:sz w:val="24"/>
        </w:rPr>
      </w:pPr>
      <w:r w:rsidRPr="00083224">
        <w:rPr>
          <w:b/>
          <w:sz w:val="24"/>
        </w:rPr>
        <w:t>TRƯỜNG ĐẠI HỌC CẦN THƠ</w:t>
      </w:r>
    </w:p>
    <w:p w14:paraId="3ECC3F56" w14:textId="77777777" w:rsidR="00506CD3" w:rsidRPr="00083224" w:rsidRDefault="00506CD3" w:rsidP="00506CD3">
      <w:pPr>
        <w:spacing w:after="0"/>
        <w:jc w:val="center"/>
        <w:rPr>
          <w:b/>
          <w:sz w:val="24"/>
        </w:rPr>
      </w:pPr>
      <w:r w:rsidRPr="00083224">
        <w:rPr>
          <w:b/>
          <w:sz w:val="24"/>
        </w:rPr>
        <w:t>KHOA CÔNG NGHỆ THÔNG TIN VÀ TRUYỀN THÔNG</w:t>
      </w:r>
    </w:p>
    <w:p w14:paraId="3CA6978A" w14:textId="77777777" w:rsidR="00506CD3" w:rsidRPr="00083224" w:rsidRDefault="00506CD3" w:rsidP="00506CD3">
      <w:pPr>
        <w:spacing w:after="0"/>
        <w:jc w:val="center"/>
        <w:rPr>
          <w:b/>
          <w:sz w:val="24"/>
        </w:rPr>
      </w:pPr>
      <w:r w:rsidRPr="00083224">
        <w:rPr>
          <w:b/>
          <w:sz w:val="24"/>
        </w:rPr>
        <w:t>BỘ MÔN CÔNG NGHỆ THÔNG TIN</w:t>
      </w:r>
    </w:p>
    <w:p w14:paraId="5E10660B" w14:textId="77777777" w:rsidR="00506CD3" w:rsidRPr="00083224" w:rsidRDefault="00506CD3" w:rsidP="00506CD3">
      <w:pPr>
        <w:spacing w:after="0"/>
        <w:jc w:val="center"/>
        <w:rPr>
          <w:b/>
          <w:sz w:val="24"/>
        </w:rPr>
      </w:pPr>
    </w:p>
    <w:p w14:paraId="362796D4" w14:textId="77777777" w:rsidR="00506CD3" w:rsidRPr="00083224" w:rsidRDefault="00506CD3" w:rsidP="00506CD3">
      <w:pPr>
        <w:spacing w:after="0"/>
        <w:jc w:val="center"/>
        <w:rPr>
          <w:b/>
          <w:sz w:val="24"/>
        </w:rPr>
      </w:pPr>
      <w:r w:rsidRPr="00083224">
        <w:rPr>
          <w:b/>
          <w:sz w:val="24"/>
        </w:rPr>
        <w:t>ĐỀ THI CUỐI KỲ</w:t>
      </w:r>
      <w:r w:rsidR="00920BF4">
        <w:rPr>
          <w:b/>
          <w:sz w:val="24"/>
        </w:rPr>
        <w:t xml:space="preserve"> - ĐỀ 1</w:t>
      </w:r>
    </w:p>
    <w:p w14:paraId="27D20CE6" w14:textId="77777777" w:rsidR="00506CD3" w:rsidRPr="00083224" w:rsidRDefault="00506CD3" w:rsidP="00506CD3">
      <w:pPr>
        <w:spacing w:after="0"/>
        <w:jc w:val="center"/>
        <w:rPr>
          <w:b/>
          <w:sz w:val="24"/>
        </w:rPr>
      </w:pPr>
      <w:r w:rsidRPr="00083224">
        <w:rPr>
          <w:b/>
          <w:sz w:val="24"/>
        </w:rPr>
        <w:t>HỌC KỲ I, NĂM HỌC 2021-2022</w:t>
      </w:r>
    </w:p>
    <w:p w14:paraId="40458AC7" w14:textId="77777777" w:rsidR="00506CD3" w:rsidRPr="00083224" w:rsidRDefault="00506CD3" w:rsidP="00506CD3">
      <w:pPr>
        <w:spacing w:after="0"/>
        <w:jc w:val="center"/>
        <w:rPr>
          <w:b/>
          <w:sz w:val="24"/>
        </w:rPr>
      </w:pPr>
      <w:r w:rsidRPr="00083224">
        <w:rPr>
          <w:b/>
          <w:sz w:val="24"/>
        </w:rPr>
        <w:t xml:space="preserve">Học phần: </w:t>
      </w:r>
      <w:r w:rsidR="005B758E">
        <w:rPr>
          <w:b/>
          <w:sz w:val="24"/>
        </w:rPr>
        <w:t>NGUYÊN LÝ HỆ ĐIỀU HÀNH – CT178</w:t>
      </w:r>
    </w:p>
    <w:p w14:paraId="46E9C91D" w14:textId="77777777" w:rsidR="00506CD3" w:rsidRPr="00083224" w:rsidRDefault="00506CD3" w:rsidP="00506CD3">
      <w:pPr>
        <w:spacing w:after="0"/>
        <w:jc w:val="center"/>
        <w:rPr>
          <w:b/>
          <w:sz w:val="24"/>
        </w:rPr>
      </w:pPr>
      <w:r w:rsidRPr="00083224">
        <w:rPr>
          <w:b/>
          <w:sz w:val="24"/>
        </w:rPr>
        <w:t xml:space="preserve">Thời gian làm bài: </w:t>
      </w:r>
      <w:r w:rsidR="00F618CF">
        <w:rPr>
          <w:b/>
          <w:sz w:val="24"/>
        </w:rPr>
        <w:t>65</w:t>
      </w:r>
      <w:r w:rsidRPr="00083224">
        <w:rPr>
          <w:b/>
          <w:sz w:val="24"/>
        </w:rPr>
        <w:t xml:space="preserve"> phút</w:t>
      </w:r>
    </w:p>
    <w:p w14:paraId="11D528B1" w14:textId="77777777" w:rsidR="00CA0E1A" w:rsidRDefault="00506CD3" w:rsidP="00692489">
      <w:pPr>
        <w:pStyle w:val="NormalWeb"/>
        <w:spacing w:before="0" w:beforeAutospacing="0" w:after="0" w:afterAutospacing="0"/>
        <w:ind w:right="-385"/>
        <w:jc w:val="center"/>
        <w:rPr>
          <w:i/>
          <w:color w:val="FF0000"/>
        </w:rPr>
      </w:pPr>
      <w:r w:rsidRPr="004677CE">
        <w:rPr>
          <w:i/>
          <w:color w:val="FF0000"/>
        </w:rPr>
        <w:t>Lưu ý: Sinh viên được phép sử dụng tài liệu, như</w:t>
      </w:r>
      <w:r w:rsidR="002C5054" w:rsidRPr="004677CE">
        <w:rPr>
          <w:i/>
          <w:color w:val="FF0000"/>
        </w:rPr>
        <w:t>ng không được trao đổi lẫn nhau.</w:t>
      </w:r>
      <w:r w:rsidR="00692489">
        <w:rPr>
          <w:i/>
          <w:color w:val="FF0000"/>
        </w:rPr>
        <w:t xml:space="preserve"> </w:t>
      </w:r>
    </w:p>
    <w:p w14:paraId="3986C8E5" w14:textId="77777777" w:rsidR="006B0008" w:rsidRDefault="002C5054" w:rsidP="00692489">
      <w:pPr>
        <w:pStyle w:val="NormalWeb"/>
        <w:spacing w:before="0" w:beforeAutospacing="0" w:after="0" w:afterAutospacing="0"/>
        <w:ind w:right="-385"/>
        <w:jc w:val="center"/>
        <w:rPr>
          <w:i/>
          <w:color w:val="FF0000"/>
        </w:rPr>
      </w:pPr>
      <w:r w:rsidRPr="00427D83">
        <w:rPr>
          <w:i/>
          <w:color w:val="FF0000"/>
        </w:rPr>
        <w:t xml:space="preserve">SV sử dụng tiếng Việt của mình để trả lời câu hỏi. </w:t>
      </w:r>
    </w:p>
    <w:p w14:paraId="02D5D4AF" w14:textId="77777777" w:rsidR="002C5054" w:rsidRPr="002C5054" w:rsidRDefault="002C5054" w:rsidP="00692489">
      <w:pPr>
        <w:pStyle w:val="NormalWeb"/>
        <w:spacing w:before="0" w:beforeAutospacing="0" w:after="0" w:afterAutospacing="0"/>
        <w:ind w:right="-385"/>
        <w:jc w:val="center"/>
        <w:rPr>
          <w:i/>
        </w:rPr>
      </w:pPr>
      <w:r w:rsidRPr="00427D83">
        <w:rPr>
          <w:i/>
          <w:color w:val="FF0000"/>
        </w:rPr>
        <w:t xml:space="preserve">Nếu phát hiện </w:t>
      </w:r>
      <w:r w:rsidR="004F5F75">
        <w:rPr>
          <w:i/>
          <w:color w:val="FF0000"/>
        </w:rPr>
        <w:t xml:space="preserve">sao chép </w:t>
      </w:r>
      <w:r w:rsidR="006B0008">
        <w:rPr>
          <w:i/>
          <w:color w:val="FF0000"/>
        </w:rPr>
        <w:t>từ bất kỳ nguồn nào</w:t>
      </w:r>
      <w:r w:rsidR="004F5F75">
        <w:rPr>
          <w:i/>
          <w:color w:val="FF0000"/>
        </w:rPr>
        <w:t xml:space="preserve"> </w:t>
      </w:r>
      <w:r w:rsidRPr="00427D83">
        <w:rPr>
          <w:i/>
          <w:color w:val="FF0000"/>
        </w:rPr>
        <w:t>sẽ nh</w:t>
      </w:r>
      <w:r w:rsidR="00427D83">
        <w:rPr>
          <w:i/>
          <w:color w:val="FF0000"/>
        </w:rPr>
        <w:t>ậ</w:t>
      </w:r>
      <w:r w:rsidRPr="00427D83">
        <w:rPr>
          <w:i/>
          <w:color w:val="FF0000"/>
        </w:rPr>
        <w:t>n 0 điểm.</w:t>
      </w:r>
    </w:p>
    <w:p w14:paraId="604CE8BB" w14:textId="77777777" w:rsidR="005C4DBC" w:rsidRPr="00083224" w:rsidRDefault="005C4DBC" w:rsidP="002C5054">
      <w:pPr>
        <w:spacing w:after="0"/>
        <w:rPr>
          <w:b/>
          <w:sz w:val="24"/>
        </w:rPr>
      </w:pPr>
    </w:p>
    <w:p w14:paraId="01893FC2" w14:textId="77777777" w:rsidR="004F167D" w:rsidRDefault="0014780A" w:rsidP="0014780A">
      <w:pPr>
        <w:spacing w:after="0"/>
        <w:ind w:right="-424"/>
        <w:jc w:val="both"/>
        <w:rPr>
          <w:sz w:val="24"/>
        </w:rPr>
      </w:pPr>
      <w:r w:rsidRPr="00083224">
        <w:rPr>
          <w:b/>
          <w:sz w:val="24"/>
        </w:rPr>
        <w:t>Hướng dẫn nộp bài:</w:t>
      </w:r>
      <w:r w:rsidRPr="00083224">
        <w:rPr>
          <w:sz w:val="24"/>
        </w:rPr>
        <w:t xml:space="preserve"> </w:t>
      </w:r>
    </w:p>
    <w:p w14:paraId="095F9639" w14:textId="77777777" w:rsidR="006B0008" w:rsidRDefault="006B0008" w:rsidP="00BD6689">
      <w:pPr>
        <w:pStyle w:val="ListParagraph"/>
        <w:numPr>
          <w:ilvl w:val="0"/>
          <w:numId w:val="21"/>
        </w:numPr>
        <w:spacing w:after="0"/>
        <w:ind w:left="360" w:right="-424" w:hanging="270"/>
        <w:jc w:val="both"/>
        <w:rPr>
          <w:sz w:val="24"/>
        </w:rPr>
      </w:pPr>
      <w:r w:rsidRPr="006B0008">
        <w:rPr>
          <w:sz w:val="24"/>
        </w:rPr>
        <w:t xml:space="preserve">Đối với từng câu hỏi, các em trả lời trực tiếp trên đề. Đối với câu hỏi liên quan đến vẽ biểu đồ Gantt, các em có thể vẽ ở giấy và dùng điện thoại chụp hình, rồi </w:t>
      </w:r>
      <w:r w:rsidR="004601B6">
        <w:rPr>
          <w:sz w:val="24"/>
        </w:rPr>
        <w:t>dán vào bài làm</w:t>
      </w:r>
      <w:r w:rsidRPr="006B0008">
        <w:rPr>
          <w:sz w:val="24"/>
        </w:rPr>
        <w:t xml:space="preserve"> (chỉ duy nhất câu hỏi liên quan đến </w:t>
      </w:r>
      <w:r w:rsidR="004601B6">
        <w:rPr>
          <w:sz w:val="24"/>
        </w:rPr>
        <w:t>biểu đồ Gantt). Nếu</w:t>
      </w:r>
      <w:r w:rsidRPr="006B0008">
        <w:rPr>
          <w:sz w:val="24"/>
        </w:rPr>
        <w:t xml:space="preserve"> các em muốn vẽ luôn biểu đồ Gantt ở file Word thì càng tốt.</w:t>
      </w:r>
    </w:p>
    <w:p w14:paraId="3312CAA5" w14:textId="77777777" w:rsidR="006E2F1B" w:rsidRPr="006E2F1B" w:rsidRDefault="006E2F1B" w:rsidP="006E2F1B">
      <w:pPr>
        <w:pStyle w:val="ListParagraph"/>
        <w:numPr>
          <w:ilvl w:val="0"/>
          <w:numId w:val="21"/>
        </w:numPr>
        <w:spacing w:after="0"/>
        <w:ind w:left="360" w:right="-424" w:hanging="270"/>
        <w:jc w:val="both"/>
        <w:rPr>
          <w:sz w:val="24"/>
        </w:rPr>
      </w:pPr>
      <w:r w:rsidRPr="006E2F1B">
        <w:rPr>
          <w:sz w:val="24"/>
        </w:rPr>
        <w:t xml:space="preserve">Bài làm phải được lưu lại và submit đúng vào mục </w:t>
      </w:r>
      <w:r w:rsidRPr="006E2F1B">
        <w:rPr>
          <w:b/>
          <w:color w:val="FF0000"/>
          <w:sz w:val="24"/>
        </w:rPr>
        <w:t>Kiểm tra Lý thuyết</w:t>
      </w:r>
      <w:r w:rsidRPr="006E2F1B">
        <w:rPr>
          <w:color w:val="FF0000"/>
          <w:sz w:val="24"/>
        </w:rPr>
        <w:t xml:space="preserve"> </w:t>
      </w:r>
      <w:r w:rsidRPr="006E2F1B">
        <w:rPr>
          <w:sz w:val="24"/>
        </w:rPr>
        <w:t xml:space="preserve">ở Google Classroom với định dạng </w:t>
      </w:r>
      <w:r w:rsidRPr="006E2F1B">
        <w:rPr>
          <w:b/>
          <w:color w:val="FF0000"/>
          <w:sz w:val="24"/>
        </w:rPr>
        <w:t>HoTen_MSSV.doc(x)</w:t>
      </w:r>
      <w:r w:rsidRPr="006E2F1B">
        <w:rPr>
          <w:sz w:val="24"/>
        </w:rPr>
        <w:t xml:space="preserve"> (với </w:t>
      </w:r>
      <w:r w:rsidRPr="006E2F1B">
        <w:rPr>
          <w:i/>
          <w:sz w:val="24"/>
        </w:rPr>
        <w:t>HoTen</w:t>
      </w:r>
      <w:r w:rsidRPr="006E2F1B">
        <w:rPr>
          <w:sz w:val="24"/>
        </w:rPr>
        <w:t xml:space="preserve"> là họ tên của SV và </w:t>
      </w:r>
      <w:r w:rsidRPr="006E2F1B">
        <w:rPr>
          <w:i/>
          <w:sz w:val="24"/>
        </w:rPr>
        <w:t>MSSV</w:t>
      </w:r>
      <w:r w:rsidRPr="006E2F1B">
        <w:rPr>
          <w:sz w:val="24"/>
        </w:rPr>
        <w:t xml:space="preserve"> là mã số sinh viên)</w:t>
      </w:r>
    </w:p>
    <w:p w14:paraId="72F4FB49" w14:textId="77777777" w:rsidR="001D47E8" w:rsidRDefault="00147024" w:rsidP="004F167D">
      <w:pPr>
        <w:pStyle w:val="ListParagraph"/>
        <w:numPr>
          <w:ilvl w:val="0"/>
          <w:numId w:val="21"/>
        </w:numPr>
        <w:spacing w:after="0"/>
        <w:ind w:left="360" w:right="-424" w:hanging="270"/>
        <w:jc w:val="both"/>
        <w:rPr>
          <w:sz w:val="24"/>
        </w:rPr>
      </w:pPr>
      <w:r>
        <w:rPr>
          <w:sz w:val="24"/>
        </w:rPr>
        <w:t>Bài làm của sinh viên phải</w:t>
      </w:r>
      <w:r w:rsidR="001D47E8">
        <w:rPr>
          <w:sz w:val="24"/>
        </w:rPr>
        <w:t xml:space="preserve"> </w:t>
      </w:r>
      <w:r>
        <w:rPr>
          <w:sz w:val="24"/>
        </w:rPr>
        <w:t xml:space="preserve">có </w:t>
      </w:r>
      <w:r w:rsidR="001D47E8">
        <w:rPr>
          <w:sz w:val="24"/>
        </w:rPr>
        <w:t>dòng Tuyên bố cùng các thông tin của mình như bên dưới</w:t>
      </w:r>
      <w:r>
        <w:rPr>
          <w:sz w:val="24"/>
        </w:rPr>
        <w:t xml:space="preserve">. </w:t>
      </w:r>
    </w:p>
    <w:p w14:paraId="3B5911D3" w14:textId="77777777" w:rsidR="002E02D0" w:rsidRPr="00083224" w:rsidRDefault="002E02D0" w:rsidP="002E02D0">
      <w:pPr>
        <w:spacing w:after="0"/>
        <w:ind w:right="-424"/>
        <w:jc w:val="both"/>
        <w:rPr>
          <w:sz w:val="24"/>
        </w:rPr>
      </w:pPr>
      <w:r w:rsidRPr="00083224">
        <w:rPr>
          <w:b/>
          <w:sz w:val="24"/>
        </w:rPr>
        <w:t>Quy định thời gian nộp bài:</w:t>
      </w:r>
      <w:r w:rsidRPr="00083224">
        <w:rPr>
          <w:sz w:val="24"/>
        </w:rPr>
        <w:t xml:space="preserve"> SV nộp bài theo deadline quy định</w:t>
      </w:r>
    </w:p>
    <w:p w14:paraId="630D95E8" w14:textId="77777777" w:rsidR="002E02D0" w:rsidRPr="00083224" w:rsidRDefault="002E02D0" w:rsidP="00B238AD">
      <w:pPr>
        <w:pStyle w:val="ListParagraph"/>
        <w:numPr>
          <w:ilvl w:val="0"/>
          <w:numId w:val="21"/>
        </w:numPr>
        <w:spacing w:after="0"/>
        <w:ind w:left="360" w:right="-424" w:hanging="270"/>
        <w:jc w:val="both"/>
        <w:rPr>
          <w:sz w:val="24"/>
        </w:rPr>
      </w:pPr>
      <w:r w:rsidRPr="00083224">
        <w:rPr>
          <w:sz w:val="24"/>
        </w:rPr>
        <w:t xml:space="preserve">Nếu SV không submit bài theo quy định sẽ nhận 0 điểm. </w:t>
      </w:r>
    </w:p>
    <w:p w14:paraId="1B3CBF59" w14:textId="77777777" w:rsidR="002E02D0" w:rsidRPr="00083224" w:rsidRDefault="002E02D0" w:rsidP="00B238AD">
      <w:pPr>
        <w:pStyle w:val="ListParagraph"/>
        <w:numPr>
          <w:ilvl w:val="0"/>
          <w:numId w:val="21"/>
        </w:numPr>
        <w:spacing w:after="0"/>
        <w:ind w:left="360" w:right="-424" w:hanging="270"/>
        <w:jc w:val="both"/>
        <w:rPr>
          <w:sz w:val="24"/>
        </w:rPr>
      </w:pPr>
      <w:r w:rsidRPr="00083224">
        <w:rPr>
          <w:sz w:val="24"/>
        </w:rPr>
        <w:t>Nếu SV submit bài sau thời gian deadline sẽ bị trừ điểm như sau:</w:t>
      </w:r>
    </w:p>
    <w:p w14:paraId="0485798D" w14:textId="77777777" w:rsidR="002E02D0" w:rsidRPr="00083224" w:rsidRDefault="002E02D0" w:rsidP="00B238AD">
      <w:pPr>
        <w:numPr>
          <w:ilvl w:val="0"/>
          <w:numId w:val="7"/>
        </w:numPr>
        <w:spacing w:after="0"/>
        <w:ind w:left="810" w:right="-424" w:hanging="270"/>
        <w:jc w:val="both"/>
        <w:rPr>
          <w:sz w:val="24"/>
        </w:rPr>
      </w:pPr>
      <w:r w:rsidRPr="00083224">
        <w:rPr>
          <w:sz w:val="24"/>
        </w:rPr>
        <w:t xml:space="preserve">Thời gian </w:t>
      </w:r>
      <w:proofErr w:type="gramStart"/>
      <w:r w:rsidRPr="00083224">
        <w:rPr>
          <w:sz w:val="24"/>
        </w:rPr>
        <w:t>trễ  &lt;</w:t>
      </w:r>
      <w:proofErr w:type="gramEnd"/>
      <w:r w:rsidRPr="00083224">
        <w:rPr>
          <w:sz w:val="24"/>
        </w:rPr>
        <w:t>= 60 giây:  trừ 40%  số điểm</w:t>
      </w:r>
    </w:p>
    <w:p w14:paraId="0F94BCE4" w14:textId="77777777" w:rsidR="002E02D0" w:rsidRPr="00083224" w:rsidRDefault="002E02D0" w:rsidP="00B238AD">
      <w:pPr>
        <w:numPr>
          <w:ilvl w:val="0"/>
          <w:numId w:val="7"/>
        </w:numPr>
        <w:spacing w:after="0"/>
        <w:ind w:left="810" w:right="-424" w:hanging="270"/>
        <w:jc w:val="both"/>
        <w:rPr>
          <w:sz w:val="24"/>
        </w:rPr>
      </w:pPr>
      <w:r w:rsidRPr="00083224">
        <w:rPr>
          <w:sz w:val="24"/>
        </w:rPr>
        <w:t>60 &lt; thời gian trễ &lt;=120 giây:  trừ 80</w:t>
      </w:r>
      <w:proofErr w:type="gramStart"/>
      <w:r w:rsidRPr="00083224">
        <w:rPr>
          <w:sz w:val="24"/>
        </w:rPr>
        <w:t>%  số</w:t>
      </w:r>
      <w:proofErr w:type="gramEnd"/>
      <w:r w:rsidRPr="00083224">
        <w:rPr>
          <w:sz w:val="24"/>
        </w:rPr>
        <w:t xml:space="preserve"> điểm</w:t>
      </w:r>
    </w:p>
    <w:p w14:paraId="581F1FD0" w14:textId="77777777" w:rsidR="002E02D0" w:rsidRDefault="002E02D0" w:rsidP="00B238AD">
      <w:pPr>
        <w:numPr>
          <w:ilvl w:val="0"/>
          <w:numId w:val="7"/>
        </w:numPr>
        <w:spacing w:after="0"/>
        <w:ind w:left="810" w:right="-424" w:hanging="270"/>
        <w:jc w:val="both"/>
        <w:rPr>
          <w:sz w:val="24"/>
        </w:rPr>
      </w:pPr>
      <w:r w:rsidRPr="00083224">
        <w:rPr>
          <w:sz w:val="24"/>
        </w:rPr>
        <w:t xml:space="preserve">Thời gian </w:t>
      </w:r>
      <w:proofErr w:type="gramStart"/>
      <w:r w:rsidRPr="00083224">
        <w:rPr>
          <w:sz w:val="24"/>
        </w:rPr>
        <w:t>trễ  hơn</w:t>
      </w:r>
      <w:proofErr w:type="gramEnd"/>
      <w:r w:rsidRPr="00083224">
        <w:rPr>
          <w:sz w:val="24"/>
        </w:rPr>
        <w:t xml:space="preserve"> 120 giây: nhận 0,0 điểm</w:t>
      </w:r>
    </w:p>
    <w:p w14:paraId="3D14561D" w14:textId="77777777" w:rsidR="001D47E8" w:rsidRDefault="001D47E8" w:rsidP="001D47E8">
      <w:pPr>
        <w:pStyle w:val="NormalWeb"/>
        <w:spacing w:before="0" w:beforeAutospacing="0" w:after="0" w:afterAutospacing="0"/>
        <w:jc w:val="both"/>
        <w:rPr>
          <w:b/>
          <w:color w:val="2F5496" w:themeColor="accent5" w:themeShade="BF"/>
        </w:rPr>
      </w:pPr>
    </w:p>
    <w:p w14:paraId="5038716C" w14:textId="57A8CADB" w:rsidR="001D47E8" w:rsidRPr="001D47E8" w:rsidRDefault="001D47E8" w:rsidP="001D47E8">
      <w:pPr>
        <w:pStyle w:val="NormalWeb"/>
        <w:spacing w:before="0" w:beforeAutospacing="0" w:after="0" w:afterAutospacing="0"/>
        <w:jc w:val="both"/>
      </w:pPr>
      <w:r w:rsidRPr="001D47E8">
        <w:rPr>
          <w:b/>
          <w:color w:val="2F5496" w:themeColor="accent5" w:themeShade="BF"/>
        </w:rPr>
        <w:t>Tuyên bố:</w:t>
      </w:r>
      <w:r w:rsidRPr="001D47E8">
        <w:rPr>
          <w:color w:val="2F5496" w:themeColor="accent5" w:themeShade="BF"/>
        </w:rPr>
        <w:t xml:space="preserve"> Bài làm này do chính tôi, </w:t>
      </w:r>
      <w:r w:rsidR="00597961">
        <w:rPr>
          <w:i/>
          <w:color w:val="2F5496" w:themeColor="accent5" w:themeShade="BF"/>
        </w:rPr>
        <w:t>Lê Ngô Tiến Thành</w:t>
      </w:r>
      <w:r w:rsidRPr="001D47E8">
        <w:rPr>
          <w:i/>
          <w:color w:val="2F5496" w:themeColor="accent5" w:themeShade="BF"/>
        </w:rPr>
        <w:t xml:space="preserve"> </w:t>
      </w:r>
      <w:r w:rsidRPr="001D47E8">
        <w:rPr>
          <w:color w:val="2F5496" w:themeColor="accent5" w:themeShade="BF"/>
        </w:rPr>
        <w:t>(</w:t>
      </w:r>
      <w:proofErr w:type="gramStart"/>
      <w:r w:rsidRPr="001D47E8">
        <w:rPr>
          <w:color w:val="2F5496" w:themeColor="accent5" w:themeShade="BF"/>
        </w:rPr>
        <w:t>MSSV:</w:t>
      </w:r>
      <w:r w:rsidR="00597961">
        <w:rPr>
          <w:color w:val="2F5496" w:themeColor="accent5" w:themeShade="BF"/>
        </w:rPr>
        <w:t>B</w:t>
      </w:r>
      <w:proofErr w:type="gramEnd"/>
      <w:r w:rsidR="00597961">
        <w:rPr>
          <w:color w:val="2F5496" w:themeColor="accent5" w:themeShade="BF"/>
        </w:rPr>
        <w:t>1909986</w:t>
      </w:r>
      <w:r w:rsidRPr="001D47E8">
        <w:rPr>
          <w:color w:val="2F5496" w:themeColor="accent5" w:themeShade="BF"/>
        </w:rPr>
        <w:t xml:space="preserve">) tự thực hiện, không sao chép </w:t>
      </w:r>
      <w:r>
        <w:rPr>
          <w:color w:val="2F5496" w:themeColor="accent5" w:themeShade="BF"/>
        </w:rPr>
        <w:t>từ bất kỳ nguồn nào</w:t>
      </w:r>
      <w:r w:rsidRPr="001D47E8">
        <w:rPr>
          <w:color w:val="2F5496" w:themeColor="accent5" w:themeShade="BF"/>
        </w:rPr>
        <w:t>; nếu vi phạm, tôi hoàn toàn chịu trách nhiệm</w:t>
      </w:r>
      <w:r w:rsidR="00D76B5B">
        <w:rPr>
          <w:color w:val="2F5496" w:themeColor="accent5" w:themeShade="BF"/>
        </w:rPr>
        <w:t xml:space="preserve"> và nhận 0,0 điểm</w:t>
      </w:r>
      <w:r w:rsidRPr="001D47E8">
        <w:rPr>
          <w:color w:val="2F5496" w:themeColor="accent5" w:themeShade="BF"/>
        </w:rPr>
        <w:t>.</w:t>
      </w:r>
    </w:p>
    <w:p w14:paraId="206422BD" w14:textId="77777777" w:rsidR="001D47E8" w:rsidRPr="00083224" w:rsidRDefault="001D47E8" w:rsidP="001D47E8">
      <w:pPr>
        <w:spacing w:after="0"/>
        <w:ind w:right="-424"/>
        <w:jc w:val="both"/>
        <w:rPr>
          <w:sz w:val="24"/>
        </w:rPr>
      </w:pPr>
    </w:p>
    <w:p w14:paraId="3C9572B8" w14:textId="77777777" w:rsidR="00450FC5" w:rsidRDefault="009E2673" w:rsidP="008B0933">
      <w:pPr>
        <w:pStyle w:val="NormalWeb"/>
        <w:spacing w:before="0" w:beforeAutospacing="0" w:after="0" w:afterAutospacing="0"/>
        <w:jc w:val="both"/>
      </w:pPr>
      <w:r w:rsidRPr="008B0933">
        <w:rPr>
          <w:b/>
        </w:rPr>
        <w:t>Câu 1</w:t>
      </w:r>
      <w:r w:rsidR="0068049A" w:rsidRPr="008B0933">
        <w:rPr>
          <w:b/>
        </w:rPr>
        <w:t xml:space="preserve"> (</w:t>
      </w:r>
      <w:r w:rsidR="005A087A" w:rsidRPr="008B0933">
        <w:rPr>
          <w:b/>
        </w:rPr>
        <w:t>1</w:t>
      </w:r>
      <w:r w:rsidR="00EE559D" w:rsidRPr="008B0933">
        <w:rPr>
          <w:b/>
        </w:rPr>
        <w:t>,</w:t>
      </w:r>
      <w:r w:rsidR="00F157BD" w:rsidRPr="008B0933">
        <w:rPr>
          <w:b/>
        </w:rPr>
        <w:t>0</w:t>
      </w:r>
      <w:r w:rsidR="00EE559D" w:rsidRPr="008B0933">
        <w:rPr>
          <w:b/>
        </w:rPr>
        <w:t xml:space="preserve"> điểm)</w:t>
      </w:r>
      <w:r w:rsidRPr="008B0933">
        <w:rPr>
          <w:b/>
        </w:rPr>
        <w:t>:</w:t>
      </w:r>
      <w:r w:rsidRPr="00940C06">
        <w:t xml:space="preserve"> </w:t>
      </w:r>
      <w:r w:rsidR="006428C4">
        <w:t>Trình bày đ</w:t>
      </w:r>
      <w:r w:rsidR="00450FC5">
        <w:t xml:space="preserve">ịnh nghĩa, vai trò và vị trí của hệ điều hành </w:t>
      </w:r>
      <w:r w:rsidR="006428C4">
        <w:t>trong hệ thống máy tính?</w:t>
      </w:r>
    </w:p>
    <w:p w14:paraId="4C5ED050" w14:textId="77777777" w:rsidR="00856877" w:rsidRDefault="00856877" w:rsidP="00856877">
      <w:pPr>
        <w:pStyle w:val="NormalWeb"/>
        <w:spacing w:before="0" w:beforeAutospacing="0" w:after="0" w:afterAutospacing="0"/>
        <w:jc w:val="both"/>
      </w:pPr>
      <w:r>
        <w:rPr>
          <w:b/>
        </w:rPr>
        <w:t>Câu 2</w:t>
      </w:r>
      <w:r w:rsidRPr="008B0933">
        <w:rPr>
          <w:b/>
        </w:rPr>
        <w:t xml:space="preserve"> (1,0 điểm):</w:t>
      </w:r>
      <w:r w:rsidRPr="004F167D">
        <w:t xml:space="preserve"> </w:t>
      </w:r>
      <w:r w:rsidRPr="00CA7B6B">
        <w:t xml:space="preserve">Phân biệt các loại hệ thống đa xử lý </w:t>
      </w:r>
      <w:r>
        <w:t>(multiprocessor system) và ưu nhược điểm của từng loại</w:t>
      </w:r>
      <w:r w:rsidR="006428C4">
        <w:t>?</w:t>
      </w:r>
    </w:p>
    <w:p w14:paraId="6C6A743D" w14:textId="77777777" w:rsidR="00856877" w:rsidRPr="00BA7683" w:rsidRDefault="00856877" w:rsidP="00856877">
      <w:pPr>
        <w:spacing w:after="30"/>
        <w:jc w:val="both"/>
        <w:rPr>
          <w:sz w:val="24"/>
        </w:rPr>
      </w:pPr>
      <w:r>
        <w:rPr>
          <w:b/>
          <w:sz w:val="24"/>
        </w:rPr>
        <w:t xml:space="preserve">Câu 3 (1,0 điểm): </w:t>
      </w:r>
      <w:r w:rsidRPr="00BA7683">
        <w:rPr>
          <w:sz w:val="24"/>
        </w:rPr>
        <w:t>Giải thích phân mảnh là gì? Phân biệt phân mảnh trong và phân mảnh ngoài</w:t>
      </w:r>
      <w:r w:rsidR="00D265DA">
        <w:rPr>
          <w:sz w:val="24"/>
        </w:rPr>
        <w:t>?</w:t>
      </w:r>
    </w:p>
    <w:p w14:paraId="4AFA2692" w14:textId="77777777" w:rsidR="00450FC5" w:rsidRPr="00450FC5" w:rsidRDefault="00856877" w:rsidP="008B0933">
      <w:pPr>
        <w:pStyle w:val="NormalWeb"/>
        <w:spacing w:before="0" w:beforeAutospacing="0" w:after="0" w:afterAutospacing="0"/>
        <w:jc w:val="both"/>
      </w:pPr>
      <w:r>
        <w:rPr>
          <w:b/>
        </w:rPr>
        <w:t>Câu 4</w:t>
      </w:r>
      <w:r w:rsidR="00410215" w:rsidRPr="008B0933">
        <w:rPr>
          <w:b/>
        </w:rPr>
        <w:t xml:space="preserve"> (1,</w:t>
      </w:r>
      <w:r>
        <w:rPr>
          <w:b/>
        </w:rPr>
        <w:t>5</w:t>
      </w:r>
      <w:r w:rsidR="00410215" w:rsidRPr="008B0933">
        <w:rPr>
          <w:b/>
        </w:rPr>
        <w:t xml:space="preserve"> điểm):</w:t>
      </w:r>
      <w:r w:rsidR="00410215" w:rsidRPr="00940C06">
        <w:t xml:space="preserve"> </w:t>
      </w:r>
      <w:r w:rsidR="00547989">
        <w:t>T</w:t>
      </w:r>
      <w:r w:rsidR="00410215">
        <w:t xml:space="preserve">iến trình là gì? </w:t>
      </w:r>
      <w:r w:rsidR="00D265DA">
        <w:t>Phân biệt các trạng thái của tiến trình?</w:t>
      </w:r>
    </w:p>
    <w:p w14:paraId="79A683C8" w14:textId="77777777" w:rsidR="00370465" w:rsidRDefault="00D77E05" w:rsidP="008B0933">
      <w:pPr>
        <w:pStyle w:val="NormalWeb"/>
        <w:spacing w:before="0" w:beforeAutospacing="0" w:after="0" w:afterAutospacing="0"/>
        <w:jc w:val="both"/>
      </w:pPr>
      <w:r>
        <w:rPr>
          <w:b/>
        </w:rPr>
        <w:t>Câu 5</w:t>
      </w:r>
      <w:r w:rsidR="004C009B">
        <w:rPr>
          <w:b/>
        </w:rPr>
        <w:t xml:space="preserve"> (1,5</w:t>
      </w:r>
      <w:r w:rsidR="00BA7683" w:rsidRPr="008B0933">
        <w:rPr>
          <w:b/>
        </w:rPr>
        <w:t xml:space="preserve"> điểm):</w:t>
      </w:r>
      <w:r w:rsidR="00BA7683" w:rsidRPr="004F167D">
        <w:t xml:space="preserve"> </w:t>
      </w:r>
      <w:r w:rsidR="0016746F">
        <w:t xml:space="preserve">Giả sử trang (page) có kích thước </w:t>
      </w:r>
      <w:r w:rsidR="00605A88">
        <w:t>2</w:t>
      </w:r>
      <w:r w:rsidR="0016746F">
        <w:t>KB, hãy cho biết địa chỉ ảo sau có số trang (page number) là bao nhiêu và độ dời (page offset) là bao nhiêu? Giải thích?</w:t>
      </w:r>
    </w:p>
    <w:p w14:paraId="041A7A35" w14:textId="77777777" w:rsidR="0016746F" w:rsidRPr="00BA7683" w:rsidRDefault="008613CE" w:rsidP="008613CE">
      <w:pPr>
        <w:pStyle w:val="NormalWeb"/>
        <w:numPr>
          <w:ilvl w:val="0"/>
          <w:numId w:val="23"/>
        </w:numPr>
        <w:spacing w:before="0" w:beforeAutospacing="0" w:after="0" w:afterAutospacing="0"/>
        <w:jc w:val="both"/>
      </w:pPr>
      <w:r>
        <w:t>256</w:t>
      </w:r>
      <w:r>
        <w:tab/>
      </w:r>
      <w:r>
        <w:tab/>
        <w:t>b. 16385</w:t>
      </w:r>
      <w:r>
        <w:tab/>
      </w:r>
      <w:r>
        <w:tab/>
        <w:t>c.19366</w:t>
      </w:r>
    </w:p>
    <w:p w14:paraId="06CF021F" w14:textId="77777777" w:rsidR="00532F90" w:rsidRDefault="00477C37" w:rsidP="008B0933">
      <w:pPr>
        <w:pStyle w:val="NormalWeb"/>
        <w:spacing w:before="0" w:beforeAutospacing="0" w:after="0" w:afterAutospacing="0"/>
        <w:jc w:val="both"/>
      </w:pPr>
      <w:r w:rsidRPr="008B0933">
        <w:rPr>
          <w:b/>
        </w:rPr>
        <w:t xml:space="preserve">Câu </w:t>
      </w:r>
      <w:r w:rsidR="00D77E05">
        <w:rPr>
          <w:b/>
        </w:rPr>
        <w:t>6</w:t>
      </w:r>
      <w:r w:rsidR="00EE559D" w:rsidRPr="008B0933">
        <w:rPr>
          <w:b/>
        </w:rPr>
        <w:t xml:space="preserve"> (1,5 điểm)</w:t>
      </w:r>
      <w:r w:rsidRPr="008B0933">
        <w:rPr>
          <w:b/>
        </w:rPr>
        <w:t>:</w:t>
      </w:r>
      <w:r w:rsidR="00F33432" w:rsidRPr="004F167D">
        <w:t xml:space="preserve"> </w:t>
      </w:r>
      <w:r w:rsidR="00F33432" w:rsidRPr="00F33432">
        <w:t>Giả sử bộ nhớ</w:t>
      </w:r>
      <w:r w:rsidRPr="00940C06">
        <w:t xml:space="preserve"> </w:t>
      </w:r>
      <w:r w:rsidR="00F33432">
        <w:t xml:space="preserve">có </w:t>
      </w:r>
      <w:r w:rsidR="00BA7683">
        <w:t>5</w:t>
      </w:r>
      <w:r w:rsidR="00925C7E">
        <w:t xml:space="preserve"> partitions theo thứ tự </w:t>
      </w:r>
      <w:r w:rsidR="00BA7683">
        <w:t>45KB, 30KB, 25KB, 50KB và 10 KB</w:t>
      </w:r>
    </w:p>
    <w:p w14:paraId="4E9121F3" w14:textId="77777777" w:rsidR="00BA7683" w:rsidRDefault="00BA7683" w:rsidP="008B0933">
      <w:pPr>
        <w:pStyle w:val="NormalWeb"/>
        <w:spacing w:before="0" w:beforeAutospacing="0" w:after="0" w:afterAutospacing="0"/>
        <w:jc w:val="both"/>
      </w:pPr>
      <w:r>
        <w:t>Hãy sử dụng các thuật toán first-fit, best-fit và worst-fit để cấp phát partition cho các tiến trình có kích thước lần lượt</w:t>
      </w:r>
      <w:r w:rsidR="00261BE9">
        <w:t xml:space="preserve"> theo thứ tự</w:t>
      </w:r>
      <w:r>
        <w:t xml:space="preserve"> sau đây</w:t>
      </w:r>
      <w:r w:rsidR="00284A15">
        <w:t xml:space="preserve"> 20KB, </w:t>
      </w:r>
      <w:r w:rsidR="00BE42C2">
        <w:t xml:space="preserve">37KB, </w:t>
      </w:r>
      <w:r w:rsidR="00AD50FC">
        <w:t xml:space="preserve">15KB, và </w:t>
      </w:r>
      <w:r w:rsidR="00D3215C">
        <w:t>45KB</w:t>
      </w:r>
      <w:r w:rsidR="00BE1038">
        <w:t>.</w:t>
      </w:r>
    </w:p>
    <w:p w14:paraId="30D03415" w14:textId="77777777" w:rsidR="005B758E" w:rsidRPr="008B0933" w:rsidRDefault="0020426D" w:rsidP="008B0933">
      <w:pPr>
        <w:pStyle w:val="NormalWeb"/>
        <w:spacing w:before="0" w:beforeAutospacing="0" w:after="0" w:afterAutospacing="0"/>
        <w:jc w:val="both"/>
      </w:pPr>
      <w:r w:rsidRPr="008B0933">
        <w:rPr>
          <w:b/>
        </w:rPr>
        <w:t xml:space="preserve">Câu </w:t>
      </w:r>
      <w:r w:rsidR="00D77E05">
        <w:rPr>
          <w:b/>
        </w:rPr>
        <w:t>7</w:t>
      </w:r>
      <w:r w:rsidR="00F33432" w:rsidRPr="008B0933">
        <w:rPr>
          <w:b/>
        </w:rPr>
        <w:t xml:space="preserve"> (</w:t>
      </w:r>
      <w:r w:rsidR="00F157BD" w:rsidRPr="008B0933">
        <w:rPr>
          <w:b/>
        </w:rPr>
        <w:t>2</w:t>
      </w:r>
      <w:r w:rsidR="00F33432" w:rsidRPr="008B0933">
        <w:rPr>
          <w:b/>
        </w:rPr>
        <w:t>,5 điểm)</w:t>
      </w:r>
      <w:r w:rsidRPr="008B0933">
        <w:rPr>
          <w:b/>
        </w:rPr>
        <w:t>:</w:t>
      </w:r>
      <w:r w:rsidRPr="00940C06">
        <w:t xml:space="preserve"> </w:t>
      </w:r>
      <w:r w:rsidR="00692489">
        <w:t>Xét tập các tiến trình như bên</w:t>
      </w:r>
      <w:r w:rsidR="00DF79F0" w:rsidRPr="008B0933">
        <w:t>.</w:t>
      </w:r>
    </w:p>
    <w:p w14:paraId="3E6AC413" w14:textId="77777777" w:rsidR="007A4F9E" w:rsidRPr="009D61E3" w:rsidRDefault="0016746F" w:rsidP="009D61E3">
      <w:pPr>
        <w:pStyle w:val="NormalWeb"/>
        <w:numPr>
          <w:ilvl w:val="0"/>
          <w:numId w:val="22"/>
        </w:numPr>
        <w:spacing w:before="0" w:beforeAutospacing="0" w:after="0" w:afterAutospacing="0"/>
        <w:jc w:val="both"/>
      </w:pPr>
      <w:r w:rsidRPr="009D61E3">
        <w:rPr>
          <w:noProof/>
        </w:rPr>
        <w:drawing>
          <wp:anchor distT="0" distB="0" distL="114300" distR="114300" simplePos="0" relativeHeight="251658240" behindDoc="0" locked="0" layoutInCell="1" allowOverlap="1" wp14:anchorId="398D294D" wp14:editId="77763E3E">
            <wp:simplePos x="0" y="0"/>
            <wp:positionH relativeFrom="column">
              <wp:posOffset>3357880</wp:posOffset>
            </wp:positionH>
            <wp:positionV relativeFrom="paragraph">
              <wp:posOffset>99695</wp:posOffset>
            </wp:positionV>
            <wp:extent cx="2717800" cy="22034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7800" cy="2203450"/>
                    </a:xfrm>
                    <a:prstGeom prst="rect">
                      <a:avLst/>
                    </a:prstGeom>
                  </pic:spPr>
                </pic:pic>
              </a:graphicData>
            </a:graphic>
            <wp14:sizeRelH relativeFrom="page">
              <wp14:pctWidth>0</wp14:pctWidth>
            </wp14:sizeRelH>
            <wp14:sizeRelV relativeFrom="page">
              <wp14:pctHeight>0</wp14:pctHeight>
            </wp14:sizeRelV>
          </wp:anchor>
        </w:drawing>
      </w:r>
      <w:r w:rsidR="005B758E" w:rsidRPr="009D61E3">
        <w:t>Hãy vẽ biểu đồ Gantt điều phối hoạt động của các tiến trình trên theo thuật t</w:t>
      </w:r>
      <w:r w:rsidR="00DF79F0" w:rsidRPr="009D61E3">
        <w:t>oán Round Robin với quantum là 2 sao cho thời gian hồi đáp của tiến trình là nhỏ nhất</w:t>
      </w:r>
      <w:r w:rsidR="005B758E" w:rsidRPr="009D61E3">
        <w:t>.</w:t>
      </w:r>
    </w:p>
    <w:p w14:paraId="20F0DA75" w14:textId="77777777" w:rsidR="005B758E" w:rsidRPr="005B758E" w:rsidRDefault="005B758E" w:rsidP="009D61E3">
      <w:pPr>
        <w:pStyle w:val="NormalWeb"/>
        <w:numPr>
          <w:ilvl w:val="0"/>
          <w:numId w:val="22"/>
        </w:numPr>
        <w:spacing w:before="0" w:beforeAutospacing="0" w:after="0" w:afterAutospacing="0"/>
        <w:jc w:val="both"/>
      </w:pPr>
      <w:r w:rsidRPr="005B758E">
        <w:t>Xác định thời gian lưu lại trong hệ thống (turnaround time) của từng tiến trình và thời gian trung bình các tiến trình lưu lại trong hệ thống?</w:t>
      </w:r>
      <w:r w:rsidR="00DF79F0" w:rsidRPr="009D61E3">
        <w:t xml:space="preserve"> Trình bày cụ thể cách tính.</w:t>
      </w:r>
    </w:p>
    <w:p w14:paraId="52F96DE7" w14:textId="77777777" w:rsidR="005B758E" w:rsidRPr="005B758E" w:rsidRDefault="005B758E" w:rsidP="009D61E3">
      <w:pPr>
        <w:pStyle w:val="NormalWeb"/>
        <w:numPr>
          <w:ilvl w:val="0"/>
          <w:numId w:val="22"/>
        </w:numPr>
        <w:spacing w:before="0" w:beforeAutospacing="0" w:after="0" w:afterAutospacing="0"/>
        <w:jc w:val="both"/>
      </w:pPr>
      <w:r w:rsidRPr="005B758E">
        <w:t>Xác định thời gian chờ trong hệ thống (waiting time) của từng tiến trình và thời gian trung bình các tiến trình phải chờ trong hệ thống?</w:t>
      </w:r>
      <w:r w:rsidR="00DF79F0" w:rsidRPr="009D61E3">
        <w:t xml:space="preserve"> Trình bày cụ thể cách tính</w:t>
      </w:r>
    </w:p>
    <w:p w14:paraId="45FA27FC" w14:textId="77777777" w:rsidR="005B758E" w:rsidRPr="005B758E" w:rsidRDefault="005B758E" w:rsidP="009D61E3">
      <w:pPr>
        <w:pStyle w:val="NormalWeb"/>
        <w:numPr>
          <w:ilvl w:val="0"/>
          <w:numId w:val="22"/>
        </w:numPr>
        <w:spacing w:before="0" w:beforeAutospacing="0" w:after="0" w:afterAutospacing="0"/>
        <w:jc w:val="both"/>
      </w:pPr>
      <w:r w:rsidRPr="005B758E">
        <w:lastRenderedPageBreak/>
        <w:t xml:space="preserve">Xác định thời gian </w:t>
      </w:r>
      <w:r w:rsidR="008559EF">
        <w:t>hồi đáp</w:t>
      </w:r>
      <w:r w:rsidRPr="005B758E">
        <w:t xml:space="preserve"> (response time) của từng tiến trình và thời gian </w:t>
      </w:r>
      <w:r w:rsidR="008559EF">
        <w:t>hồi đáp</w:t>
      </w:r>
      <w:r w:rsidRPr="005B758E">
        <w:t xml:space="preserve"> trung bình của các tiến trình?</w:t>
      </w:r>
      <w:r w:rsidR="00DF79F0" w:rsidRPr="009D61E3">
        <w:t xml:space="preserve"> Trình bày cụ thể cách tính</w:t>
      </w:r>
      <w:r w:rsidR="00A93674">
        <w:t>.</w:t>
      </w:r>
    </w:p>
    <w:p w14:paraId="28DCCC0F" w14:textId="017B1079" w:rsidR="00D14B11" w:rsidRDefault="00D14B11" w:rsidP="00045487">
      <w:pPr>
        <w:spacing w:after="30"/>
        <w:jc w:val="center"/>
        <w:rPr>
          <w:sz w:val="24"/>
        </w:rPr>
      </w:pPr>
      <w:r w:rsidRPr="00083224">
        <w:rPr>
          <w:sz w:val="24"/>
        </w:rPr>
        <w:t>********HẾT********</w:t>
      </w:r>
    </w:p>
    <w:p w14:paraId="1BEE049D" w14:textId="1533C059" w:rsidR="00597961" w:rsidRDefault="00597961" w:rsidP="00597961">
      <w:pPr>
        <w:spacing w:after="30"/>
        <w:rPr>
          <w:sz w:val="24"/>
        </w:rPr>
      </w:pPr>
    </w:p>
    <w:p w14:paraId="31F0AB70" w14:textId="2373715F" w:rsidR="00597961" w:rsidRDefault="00597961" w:rsidP="00597961">
      <w:pPr>
        <w:spacing w:after="30"/>
        <w:rPr>
          <w:sz w:val="24"/>
        </w:rPr>
      </w:pPr>
      <w:r>
        <w:rPr>
          <w:sz w:val="24"/>
        </w:rPr>
        <w:tab/>
      </w:r>
      <w:r>
        <w:rPr>
          <w:sz w:val="24"/>
        </w:rPr>
        <w:tab/>
      </w:r>
      <w:r>
        <w:rPr>
          <w:sz w:val="24"/>
        </w:rPr>
        <w:tab/>
      </w:r>
      <w:r>
        <w:rPr>
          <w:sz w:val="24"/>
        </w:rPr>
        <w:tab/>
      </w:r>
      <w:r>
        <w:rPr>
          <w:sz w:val="24"/>
        </w:rPr>
        <w:tab/>
      </w:r>
      <w:r>
        <w:rPr>
          <w:sz w:val="24"/>
        </w:rPr>
        <w:tab/>
        <w:t>Bài làm</w:t>
      </w:r>
    </w:p>
    <w:p w14:paraId="1ED11C16" w14:textId="497C5BF3" w:rsidR="00597961" w:rsidRDefault="00597961" w:rsidP="00597961">
      <w:pPr>
        <w:spacing w:after="30"/>
        <w:rPr>
          <w:sz w:val="24"/>
        </w:rPr>
      </w:pPr>
      <w:r>
        <w:rPr>
          <w:sz w:val="24"/>
        </w:rPr>
        <w:t>Câu 1:</w:t>
      </w:r>
    </w:p>
    <w:p w14:paraId="42E0524B" w14:textId="1E4AE337" w:rsidR="00597961" w:rsidRDefault="00597961" w:rsidP="00597961">
      <w:pPr>
        <w:pStyle w:val="ListParagraph"/>
        <w:numPr>
          <w:ilvl w:val="0"/>
          <w:numId w:val="21"/>
        </w:numPr>
        <w:spacing w:after="30"/>
        <w:rPr>
          <w:sz w:val="24"/>
        </w:rPr>
      </w:pPr>
      <w:r w:rsidRPr="00597961">
        <w:rPr>
          <w:sz w:val="24"/>
        </w:rPr>
        <w:t>Hệ điều hành là một phần m</w:t>
      </w:r>
      <w:r>
        <w:rPr>
          <w:sz w:val="24"/>
        </w:rPr>
        <w:t>ềm dùng để cài đặt trên máy tính, thiết bị di động, dùng để điều hành, quản lý, các thiết bị phần cứng như CPU, RAM, ổ cứng và cá tài nguyên</w:t>
      </w:r>
      <w:r w:rsidR="00355AAC">
        <w:rPr>
          <w:sz w:val="24"/>
        </w:rPr>
        <w:t xml:space="preserve"> </w:t>
      </w:r>
      <w:r>
        <w:rPr>
          <w:sz w:val="24"/>
        </w:rPr>
        <w:t>khác</w:t>
      </w:r>
      <w:r w:rsidR="00355AAC">
        <w:rPr>
          <w:sz w:val="24"/>
        </w:rPr>
        <w:t>…</w:t>
      </w:r>
      <w:r>
        <w:rPr>
          <w:sz w:val="24"/>
        </w:rPr>
        <w:t xml:space="preserve"> </w:t>
      </w:r>
    </w:p>
    <w:p w14:paraId="2A680519" w14:textId="483D07E4" w:rsidR="0042269F" w:rsidRPr="0042269F" w:rsidRDefault="00597961" w:rsidP="0042269F">
      <w:pPr>
        <w:pStyle w:val="ListParagraph"/>
        <w:numPr>
          <w:ilvl w:val="0"/>
          <w:numId w:val="21"/>
        </w:numPr>
        <w:spacing w:after="30"/>
        <w:rPr>
          <w:sz w:val="24"/>
        </w:rPr>
      </w:pPr>
      <w:r w:rsidRPr="00597961">
        <w:rPr>
          <w:sz w:val="24"/>
        </w:rPr>
        <w:t>Hệ điều hành có vai tr</w:t>
      </w:r>
      <w:r>
        <w:rPr>
          <w:sz w:val="24"/>
        </w:rPr>
        <w:t>ò điều khiển các hoạt động của phần cứng và tổ chức thực hiện các chương trình máy tính. Hệ điều hành cung cấp giao diện cho người dùng, là môi trường giao tiếp cho phép con người trao đổi thông tin với máy tính trong quá trình làm việ</w:t>
      </w:r>
      <w:r w:rsidR="0042269F">
        <w:rPr>
          <w:sz w:val="24"/>
        </w:rPr>
        <w:t>c</w:t>
      </w:r>
    </w:p>
    <w:p w14:paraId="5B029E08" w14:textId="3BCAE981" w:rsidR="00A474AA" w:rsidRDefault="00A474AA" w:rsidP="00A474AA">
      <w:pPr>
        <w:spacing w:after="30"/>
        <w:rPr>
          <w:sz w:val="24"/>
        </w:rPr>
      </w:pPr>
    </w:p>
    <w:p w14:paraId="726CCFCE" w14:textId="5D85B311" w:rsidR="00A474AA" w:rsidRDefault="00A474AA" w:rsidP="00A474AA">
      <w:pPr>
        <w:spacing w:after="30"/>
        <w:rPr>
          <w:sz w:val="24"/>
        </w:rPr>
      </w:pPr>
      <w:r>
        <w:rPr>
          <w:sz w:val="24"/>
        </w:rPr>
        <w:t>Câu 4:</w:t>
      </w:r>
    </w:p>
    <w:p w14:paraId="6D338A16" w14:textId="4AD17E31" w:rsidR="00A474AA" w:rsidRDefault="00A474AA" w:rsidP="00A474AA">
      <w:pPr>
        <w:pStyle w:val="ListParagraph"/>
        <w:numPr>
          <w:ilvl w:val="0"/>
          <w:numId w:val="21"/>
        </w:numPr>
        <w:spacing w:after="30"/>
        <w:rPr>
          <w:sz w:val="24"/>
        </w:rPr>
      </w:pPr>
      <w:r w:rsidRPr="00A474AA">
        <w:rPr>
          <w:sz w:val="24"/>
        </w:rPr>
        <w:t>Tiến trình là một chương tr</w:t>
      </w:r>
      <w:r>
        <w:rPr>
          <w:sz w:val="24"/>
        </w:rPr>
        <w:t>ình đang hoạt động, tức là một chương trình đang được thực thi.</w:t>
      </w:r>
    </w:p>
    <w:p w14:paraId="61E30367" w14:textId="1BD2F71B" w:rsidR="00A474AA" w:rsidRDefault="00A474AA" w:rsidP="00A474AA">
      <w:pPr>
        <w:pStyle w:val="ListParagraph"/>
        <w:numPr>
          <w:ilvl w:val="0"/>
          <w:numId w:val="21"/>
        </w:numPr>
        <w:spacing w:after="30"/>
        <w:rPr>
          <w:sz w:val="24"/>
        </w:rPr>
      </w:pPr>
      <w:r>
        <w:rPr>
          <w:sz w:val="24"/>
        </w:rPr>
        <w:t>Tại một thời điểm, tiến trình có các trạng thái sau:</w:t>
      </w:r>
    </w:p>
    <w:p w14:paraId="063A9486" w14:textId="77777777" w:rsidR="004014D1" w:rsidRDefault="00A474AA" w:rsidP="004014D1">
      <w:pPr>
        <w:pStyle w:val="ListParagraph"/>
        <w:spacing w:after="30"/>
        <w:ind w:left="990"/>
        <w:rPr>
          <w:sz w:val="24"/>
        </w:rPr>
      </w:pPr>
      <w:r>
        <w:rPr>
          <w:sz w:val="24"/>
        </w:rPr>
        <w:t>New: Tiến trình đang được chạy</w:t>
      </w:r>
    </w:p>
    <w:p w14:paraId="10609719" w14:textId="77777777" w:rsidR="004014D1" w:rsidRDefault="004014D1" w:rsidP="004014D1">
      <w:pPr>
        <w:pStyle w:val="ListParagraph"/>
        <w:spacing w:after="30"/>
        <w:ind w:left="990"/>
        <w:rPr>
          <w:sz w:val="24"/>
        </w:rPr>
      </w:pPr>
      <w:r>
        <w:rPr>
          <w:sz w:val="24"/>
        </w:rPr>
        <w:t>Ready: Tiến trình được cấp phát CPU để xử lý</w:t>
      </w:r>
    </w:p>
    <w:p w14:paraId="0F705D6D" w14:textId="64915952" w:rsidR="00A474AA" w:rsidRDefault="00A474AA" w:rsidP="00A474AA">
      <w:pPr>
        <w:pStyle w:val="ListParagraph"/>
        <w:spacing w:after="30"/>
        <w:ind w:left="990"/>
        <w:rPr>
          <w:sz w:val="24"/>
        </w:rPr>
      </w:pPr>
      <w:r>
        <w:rPr>
          <w:sz w:val="24"/>
        </w:rPr>
        <w:t>Running: Các chỉ thị của tiến trình đang được xử lý</w:t>
      </w:r>
    </w:p>
    <w:p w14:paraId="0E14CC4D" w14:textId="26150D02" w:rsidR="00A474AA" w:rsidRDefault="00A474AA" w:rsidP="004014D1">
      <w:pPr>
        <w:pStyle w:val="ListParagraph"/>
        <w:spacing w:after="30"/>
        <w:ind w:left="990"/>
        <w:rPr>
          <w:sz w:val="24"/>
        </w:rPr>
      </w:pPr>
      <w:r>
        <w:rPr>
          <w:sz w:val="24"/>
        </w:rPr>
        <w:t>Waiting: Tiến trình chờ được cấp phát một tài nguyên, hay chờ một sự kiện xảy ra.</w:t>
      </w:r>
    </w:p>
    <w:p w14:paraId="73204EE0" w14:textId="7ACDE190" w:rsidR="00A474AA" w:rsidRDefault="004014D1" w:rsidP="00A474AA">
      <w:pPr>
        <w:pStyle w:val="ListParagraph"/>
        <w:spacing w:after="30"/>
        <w:ind w:left="990"/>
        <w:rPr>
          <w:sz w:val="24"/>
        </w:rPr>
      </w:pPr>
      <w:r>
        <w:rPr>
          <w:sz w:val="24"/>
        </w:rPr>
        <w:t>Terminated</w:t>
      </w:r>
      <w:r w:rsidR="00A474AA">
        <w:rPr>
          <w:sz w:val="24"/>
        </w:rPr>
        <w:t>: Tiến trình hoàn tất xử lý</w:t>
      </w:r>
    </w:p>
    <w:p w14:paraId="0CF94272" w14:textId="586765E2" w:rsidR="004014D1" w:rsidRDefault="004014D1" w:rsidP="004014D1">
      <w:pPr>
        <w:spacing w:after="30"/>
        <w:rPr>
          <w:sz w:val="24"/>
        </w:rPr>
      </w:pPr>
    </w:p>
    <w:p w14:paraId="11BC7768" w14:textId="151D7D13" w:rsidR="004014D1" w:rsidRDefault="004014D1" w:rsidP="004014D1">
      <w:pPr>
        <w:spacing w:after="30"/>
        <w:rPr>
          <w:sz w:val="24"/>
        </w:rPr>
      </w:pPr>
      <w:r>
        <w:rPr>
          <w:sz w:val="24"/>
        </w:rPr>
        <w:t>Câu 6:</w:t>
      </w:r>
    </w:p>
    <w:p w14:paraId="2753FED2" w14:textId="3136007C" w:rsidR="004014D1" w:rsidRDefault="004014D1" w:rsidP="004014D1">
      <w:pPr>
        <w:pStyle w:val="ListParagraph"/>
        <w:numPr>
          <w:ilvl w:val="0"/>
          <w:numId w:val="21"/>
        </w:numPr>
        <w:spacing w:after="30"/>
        <w:rPr>
          <w:sz w:val="24"/>
        </w:rPr>
      </w:pPr>
      <w:proofErr w:type="gramStart"/>
      <w:r>
        <w:rPr>
          <w:sz w:val="24"/>
        </w:rPr>
        <w:t>First-fit</w:t>
      </w:r>
      <w:proofErr w:type="gramEnd"/>
      <w:r>
        <w:rPr>
          <w:sz w:val="24"/>
        </w:rPr>
        <w:t>:</w:t>
      </w:r>
    </w:p>
    <w:p w14:paraId="7FBD5C4D" w14:textId="79A58730" w:rsidR="004014D1" w:rsidRDefault="004014D1" w:rsidP="004014D1">
      <w:pPr>
        <w:spacing w:after="30"/>
        <w:ind w:left="990"/>
        <w:rPr>
          <w:sz w:val="24"/>
        </w:rPr>
      </w:pPr>
      <w:r>
        <w:rPr>
          <w:sz w:val="24"/>
        </w:rPr>
        <w:t xml:space="preserve">20K được cấp phát vùng nhớ </w:t>
      </w:r>
      <w:r w:rsidR="0042269F">
        <w:rPr>
          <w:sz w:val="24"/>
        </w:rPr>
        <w:t>45</w:t>
      </w:r>
      <w:r>
        <w:rPr>
          <w:sz w:val="24"/>
        </w:rPr>
        <w:t>K</w:t>
      </w:r>
      <w:r w:rsidR="0042269F">
        <w:rPr>
          <w:sz w:val="24"/>
        </w:rPr>
        <w:t xml:space="preserve"> </w:t>
      </w:r>
    </w:p>
    <w:p w14:paraId="26B58180" w14:textId="5E4044CE" w:rsidR="004014D1" w:rsidRDefault="004014D1" w:rsidP="004014D1">
      <w:pPr>
        <w:spacing w:after="30"/>
        <w:ind w:left="990"/>
        <w:rPr>
          <w:sz w:val="24"/>
        </w:rPr>
      </w:pPr>
      <w:r>
        <w:rPr>
          <w:sz w:val="24"/>
        </w:rPr>
        <w:t xml:space="preserve">37K được cấp phát vùng nhớ </w:t>
      </w:r>
      <w:r w:rsidR="0042269F">
        <w:rPr>
          <w:sz w:val="24"/>
        </w:rPr>
        <w:t>50</w:t>
      </w:r>
      <w:r>
        <w:rPr>
          <w:sz w:val="24"/>
        </w:rPr>
        <w:t>K</w:t>
      </w:r>
      <w:r w:rsidR="0042269F">
        <w:rPr>
          <w:sz w:val="24"/>
        </w:rPr>
        <w:t xml:space="preserve"> </w:t>
      </w:r>
    </w:p>
    <w:p w14:paraId="5FAF09D6" w14:textId="63330306" w:rsidR="004014D1" w:rsidRDefault="004014D1" w:rsidP="004014D1">
      <w:pPr>
        <w:spacing w:after="30"/>
        <w:ind w:left="990"/>
        <w:rPr>
          <w:sz w:val="24"/>
        </w:rPr>
      </w:pPr>
      <w:r>
        <w:rPr>
          <w:sz w:val="24"/>
        </w:rPr>
        <w:t xml:space="preserve">15K được cấp phát vùng nhớ </w:t>
      </w:r>
      <w:r w:rsidR="0042269F">
        <w:rPr>
          <w:sz w:val="24"/>
        </w:rPr>
        <w:t>25K (25K còn lại của 45K)</w:t>
      </w:r>
    </w:p>
    <w:p w14:paraId="5773D39A" w14:textId="718478E3" w:rsidR="0042269F" w:rsidRDefault="0042269F" w:rsidP="004014D1">
      <w:pPr>
        <w:spacing w:after="30"/>
        <w:ind w:left="990"/>
        <w:rPr>
          <w:sz w:val="24"/>
        </w:rPr>
      </w:pPr>
      <w:r>
        <w:rPr>
          <w:sz w:val="24"/>
        </w:rPr>
        <w:t>45K phải chờ vì không còn vùng nhớ phù hợp</w:t>
      </w:r>
    </w:p>
    <w:p w14:paraId="7ABD4438" w14:textId="5F0D227E" w:rsidR="0042269F" w:rsidRDefault="0042269F" w:rsidP="0042269F">
      <w:pPr>
        <w:spacing w:after="30"/>
        <w:rPr>
          <w:sz w:val="24"/>
        </w:rPr>
      </w:pPr>
    </w:p>
    <w:p w14:paraId="15F130F7" w14:textId="3F894246" w:rsidR="0042269F" w:rsidRDefault="0042269F" w:rsidP="0042269F">
      <w:pPr>
        <w:pStyle w:val="ListParagraph"/>
        <w:numPr>
          <w:ilvl w:val="0"/>
          <w:numId w:val="21"/>
        </w:numPr>
        <w:spacing w:after="30"/>
        <w:rPr>
          <w:sz w:val="24"/>
        </w:rPr>
      </w:pPr>
      <w:r>
        <w:rPr>
          <w:sz w:val="24"/>
        </w:rPr>
        <w:t>Best-fit</w:t>
      </w:r>
    </w:p>
    <w:p w14:paraId="0FC057B7" w14:textId="021E8A34" w:rsidR="0042269F" w:rsidRDefault="0042269F" w:rsidP="0042269F">
      <w:pPr>
        <w:pStyle w:val="ListParagraph"/>
        <w:spacing w:after="30"/>
        <w:ind w:left="990"/>
        <w:rPr>
          <w:sz w:val="24"/>
        </w:rPr>
      </w:pPr>
      <w:r>
        <w:rPr>
          <w:sz w:val="24"/>
        </w:rPr>
        <w:t>20K được cấp phát vùng nhớ 25K</w:t>
      </w:r>
    </w:p>
    <w:p w14:paraId="68A88DC8" w14:textId="2BBD2606" w:rsidR="0042269F" w:rsidRDefault="0042269F" w:rsidP="0042269F">
      <w:pPr>
        <w:pStyle w:val="ListParagraph"/>
        <w:spacing w:after="30"/>
        <w:ind w:left="990"/>
        <w:rPr>
          <w:sz w:val="24"/>
        </w:rPr>
      </w:pPr>
      <w:r>
        <w:rPr>
          <w:sz w:val="24"/>
        </w:rPr>
        <w:t xml:space="preserve">37K được cấp phát vùng nhớ </w:t>
      </w:r>
      <w:r w:rsidR="00717120">
        <w:rPr>
          <w:sz w:val="24"/>
        </w:rPr>
        <w:t>45K</w:t>
      </w:r>
    </w:p>
    <w:p w14:paraId="12688927" w14:textId="10BA8C3D" w:rsidR="00717120" w:rsidRDefault="00717120" w:rsidP="0042269F">
      <w:pPr>
        <w:pStyle w:val="ListParagraph"/>
        <w:spacing w:after="30"/>
        <w:ind w:left="990"/>
        <w:rPr>
          <w:sz w:val="24"/>
        </w:rPr>
      </w:pPr>
      <w:r>
        <w:rPr>
          <w:sz w:val="24"/>
        </w:rPr>
        <w:t>15K được cấp phát vùng nhớ 30K</w:t>
      </w:r>
    </w:p>
    <w:p w14:paraId="5FA2C9BD" w14:textId="7D51E2DD" w:rsidR="00717120" w:rsidRDefault="00717120" w:rsidP="0042269F">
      <w:pPr>
        <w:pStyle w:val="ListParagraph"/>
        <w:spacing w:after="30"/>
        <w:ind w:left="990"/>
        <w:rPr>
          <w:sz w:val="24"/>
        </w:rPr>
      </w:pPr>
      <w:r>
        <w:rPr>
          <w:sz w:val="24"/>
        </w:rPr>
        <w:t>45K được cấp phát vùng nhớ 50K</w:t>
      </w:r>
    </w:p>
    <w:p w14:paraId="75E039D1" w14:textId="6793107C" w:rsidR="00717120" w:rsidRDefault="00717120" w:rsidP="00717120">
      <w:pPr>
        <w:spacing w:after="30"/>
        <w:rPr>
          <w:sz w:val="24"/>
        </w:rPr>
      </w:pPr>
    </w:p>
    <w:p w14:paraId="0FEC4C87" w14:textId="37D3D4AB" w:rsidR="00717120" w:rsidRDefault="00717120" w:rsidP="00717120">
      <w:pPr>
        <w:pStyle w:val="ListParagraph"/>
        <w:numPr>
          <w:ilvl w:val="0"/>
          <w:numId w:val="21"/>
        </w:numPr>
        <w:spacing w:after="30"/>
        <w:rPr>
          <w:sz w:val="24"/>
        </w:rPr>
      </w:pPr>
      <w:r>
        <w:rPr>
          <w:sz w:val="24"/>
        </w:rPr>
        <w:t>Worst-fit:</w:t>
      </w:r>
    </w:p>
    <w:p w14:paraId="549288AD" w14:textId="38F527C9" w:rsidR="00717120" w:rsidRDefault="00717120" w:rsidP="00717120">
      <w:pPr>
        <w:pStyle w:val="ListParagraph"/>
        <w:spacing w:after="30"/>
        <w:ind w:left="990"/>
        <w:rPr>
          <w:sz w:val="24"/>
        </w:rPr>
      </w:pPr>
      <w:r>
        <w:rPr>
          <w:sz w:val="24"/>
        </w:rPr>
        <w:t>20K được cấp phát vùng nhớ 50K</w:t>
      </w:r>
    </w:p>
    <w:p w14:paraId="30040E21" w14:textId="2398FEF6" w:rsidR="00717120" w:rsidRDefault="00717120" w:rsidP="00717120">
      <w:pPr>
        <w:pStyle w:val="ListParagraph"/>
        <w:spacing w:after="30"/>
        <w:ind w:left="990"/>
        <w:rPr>
          <w:sz w:val="24"/>
        </w:rPr>
      </w:pPr>
      <w:r>
        <w:rPr>
          <w:sz w:val="24"/>
        </w:rPr>
        <w:t>37K được cấp phát vùng nhớ 45K</w:t>
      </w:r>
    </w:p>
    <w:p w14:paraId="3F79F437" w14:textId="3707F451" w:rsidR="00717120" w:rsidRDefault="002239E7" w:rsidP="00717120">
      <w:pPr>
        <w:pStyle w:val="ListParagraph"/>
        <w:spacing w:after="30"/>
        <w:ind w:left="990"/>
        <w:rPr>
          <w:sz w:val="24"/>
        </w:rPr>
      </w:pPr>
      <w:r>
        <w:rPr>
          <w:sz w:val="24"/>
        </w:rPr>
        <w:t>15K được cấp phát vùng nhớ 30K (còn lại của 50K)</w:t>
      </w:r>
    </w:p>
    <w:p w14:paraId="73FD086B" w14:textId="0E7FC2E0" w:rsidR="002239E7" w:rsidRPr="00717120" w:rsidRDefault="002239E7" w:rsidP="00717120">
      <w:pPr>
        <w:pStyle w:val="ListParagraph"/>
        <w:spacing w:after="30"/>
        <w:ind w:left="990"/>
        <w:rPr>
          <w:sz w:val="24"/>
        </w:rPr>
      </w:pPr>
      <w:r>
        <w:rPr>
          <w:sz w:val="24"/>
        </w:rPr>
        <w:t>45K phải chờ vì không còn vùng nhớ phù hợp</w:t>
      </w:r>
    </w:p>
    <w:p w14:paraId="148BFF26" w14:textId="77777777" w:rsidR="00717120" w:rsidRDefault="00717120" w:rsidP="0042269F">
      <w:pPr>
        <w:pStyle w:val="ListParagraph"/>
        <w:spacing w:after="30"/>
        <w:ind w:left="990"/>
        <w:rPr>
          <w:sz w:val="24"/>
        </w:rPr>
      </w:pPr>
    </w:p>
    <w:p w14:paraId="68C65DD8" w14:textId="183FF780" w:rsidR="0042269F" w:rsidRDefault="0042269F" w:rsidP="0042269F">
      <w:pPr>
        <w:spacing w:after="30"/>
        <w:rPr>
          <w:sz w:val="24"/>
        </w:rPr>
      </w:pPr>
    </w:p>
    <w:p w14:paraId="69069A0D" w14:textId="6C47C727" w:rsidR="0042269F" w:rsidRDefault="0042269F" w:rsidP="0042269F">
      <w:pPr>
        <w:spacing w:after="30"/>
        <w:rPr>
          <w:sz w:val="24"/>
        </w:rPr>
      </w:pPr>
      <w:r>
        <w:rPr>
          <w:sz w:val="24"/>
        </w:rPr>
        <w:t xml:space="preserve">Câu 2: </w:t>
      </w:r>
    </w:p>
    <w:p w14:paraId="18B0192F" w14:textId="7C01D03B" w:rsidR="0042269F" w:rsidRDefault="0042269F" w:rsidP="0042269F">
      <w:pPr>
        <w:spacing w:after="30"/>
        <w:rPr>
          <w:sz w:val="24"/>
        </w:rPr>
      </w:pPr>
      <w:r>
        <w:rPr>
          <w:sz w:val="24"/>
        </w:rPr>
        <w:tab/>
        <w:t>Phân loại hệ thống đa xử lý:</w:t>
      </w:r>
    </w:p>
    <w:p w14:paraId="6C9E611D" w14:textId="228CD4D8" w:rsidR="0042269F" w:rsidRDefault="0042269F" w:rsidP="0042269F">
      <w:pPr>
        <w:pStyle w:val="ListParagraph"/>
        <w:numPr>
          <w:ilvl w:val="0"/>
          <w:numId w:val="21"/>
        </w:numPr>
        <w:spacing w:after="30"/>
        <w:rPr>
          <w:sz w:val="24"/>
        </w:rPr>
      </w:pPr>
      <w:r>
        <w:rPr>
          <w:sz w:val="24"/>
        </w:rPr>
        <w:t>Hệ thống đa xử lý đối xứng: Mỗi bộ xử lý chạy với một bản sao của hệ điều hành và các bộ xử lý ngang cấp</w:t>
      </w:r>
    </w:p>
    <w:p w14:paraId="0FCE3139" w14:textId="57591DC4" w:rsidR="0042269F" w:rsidRDefault="0042269F" w:rsidP="0042269F">
      <w:pPr>
        <w:pStyle w:val="ListParagraph"/>
        <w:numPr>
          <w:ilvl w:val="0"/>
          <w:numId w:val="21"/>
        </w:numPr>
        <w:spacing w:after="30"/>
        <w:rPr>
          <w:sz w:val="24"/>
        </w:rPr>
      </w:pPr>
      <w:r>
        <w:rPr>
          <w:sz w:val="24"/>
        </w:rPr>
        <w:t>Hệ thống đa xử lý</w:t>
      </w:r>
      <w:r w:rsidR="00717120">
        <w:rPr>
          <w:sz w:val="24"/>
        </w:rPr>
        <w:t xml:space="preserve"> bất đối xứng: Có một bộ xử lý kiểm soát, phân việc cho các bộ xử lý khác</w:t>
      </w:r>
    </w:p>
    <w:p w14:paraId="10D7DD2B" w14:textId="728553E4" w:rsidR="00717120" w:rsidRDefault="00717120" w:rsidP="00717120">
      <w:pPr>
        <w:spacing w:after="30"/>
        <w:ind w:left="630"/>
        <w:rPr>
          <w:sz w:val="24"/>
        </w:rPr>
      </w:pPr>
      <w:r>
        <w:rPr>
          <w:sz w:val="24"/>
        </w:rPr>
        <w:lastRenderedPageBreak/>
        <w:t>Ưu nhược điểm</w:t>
      </w:r>
    </w:p>
    <w:p w14:paraId="7FF0376D" w14:textId="73A1F3B2" w:rsidR="00717120" w:rsidRDefault="00717120" w:rsidP="00717120">
      <w:pPr>
        <w:pStyle w:val="ListParagraph"/>
        <w:numPr>
          <w:ilvl w:val="0"/>
          <w:numId w:val="21"/>
        </w:numPr>
        <w:spacing w:after="30"/>
        <w:rPr>
          <w:sz w:val="24"/>
        </w:rPr>
      </w:pPr>
      <w:r>
        <w:rPr>
          <w:sz w:val="24"/>
        </w:rPr>
        <w:t>Sự hỏng hóc của một bộ xử lý sẽ không ảnh hưởng nhiều đến toàn bộ hệ thống</w:t>
      </w:r>
    </w:p>
    <w:p w14:paraId="270ED78C" w14:textId="2DC14A07" w:rsidR="00717120" w:rsidRDefault="00717120" w:rsidP="00717120">
      <w:pPr>
        <w:pStyle w:val="ListParagraph"/>
        <w:numPr>
          <w:ilvl w:val="0"/>
          <w:numId w:val="21"/>
        </w:numPr>
        <w:spacing w:after="30"/>
        <w:rPr>
          <w:sz w:val="24"/>
        </w:rPr>
      </w:pPr>
      <w:r>
        <w:rPr>
          <w:sz w:val="24"/>
        </w:rPr>
        <w:t>Việc liên lạc giữa các công việc dễ dàng bằng cách sử dụng bộ nhớ dùng chung</w:t>
      </w:r>
    </w:p>
    <w:p w14:paraId="6B41A90F" w14:textId="21F11DB5" w:rsidR="00717120" w:rsidRDefault="00717120" w:rsidP="00717120">
      <w:pPr>
        <w:pStyle w:val="ListParagraph"/>
        <w:numPr>
          <w:ilvl w:val="0"/>
          <w:numId w:val="21"/>
        </w:numPr>
        <w:spacing w:after="30"/>
        <w:rPr>
          <w:sz w:val="24"/>
        </w:rPr>
      </w:pPr>
      <w:r>
        <w:rPr>
          <w:sz w:val="24"/>
        </w:rPr>
        <w:t>Hệ thống sẽ thực hiện rất nhanh do thực hiện các công việc đồng thời trên các bộ xử lý khác nhau</w:t>
      </w:r>
    </w:p>
    <w:p w14:paraId="27C70AB8" w14:textId="7B489DBB" w:rsidR="000762BC" w:rsidRDefault="000762BC" w:rsidP="000762BC">
      <w:pPr>
        <w:spacing w:after="30"/>
        <w:rPr>
          <w:sz w:val="24"/>
        </w:rPr>
      </w:pPr>
    </w:p>
    <w:p w14:paraId="2BD7F6DC" w14:textId="33DF6BBC" w:rsidR="000762BC" w:rsidRDefault="000762BC" w:rsidP="000762BC">
      <w:pPr>
        <w:spacing w:after="30"/>
        <w:rPr>
          <w:sz w:val="24"/>
        </w:rPr>
      </w:pPr>
      <w:r>
        <w:rPr>
          <w:sz w:val="24"/>
        </w:rPr>
        <w:t>Câu 7:</w:t>
      </w:r>
    </w:p>
    <w:p w14:paraId="1D34CC56" w14:textId="6099628B" w:rsidR="007C045E" w:rsidRDefault="007C045E" w:rsidP="000762BC">
      <w:pPr>
        <w:spacing w:after="30"/>
        <w:rPr>
          <w:sz w:val="24"/>
        </w:rPr>
      </w:pPr>
      <w:r>
        <w:rPr>
          <w:sz w:val="24"/>
        </w:rPr>
        <w:t>a)</w:t>
      </w:r>
    </w:p>
    <w:p w14:paraId="1672D976" w14:textId="0B6C6781" w:rsidR="000762BC" w:rsidRDefault="000762BC" w:rsidP="000762BC">
      <w:pPr>
        <w:spacing w:after="30"/>
        <w:rPr>
          <w:sz w:val="24"/>
        </w:rPr>
      </w:pPr>
      <w:r>
        <w:rPr>
          <w:noProof/>
          <w:sz w:val="24"/>
        </w:rPr>
        <w:drawing>
          <wp:inline distT="0" distB="0" distL="0" distR="0" wp14:anchorId="68DEA2DF" wp14:editId="717AB486">
            <wp:extent cx="6099175" cy="1717040"/>
            <wp:effectExtent l="0" t="0" r="0" b="0"/>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99175" cy="1717040"/>
                    </a:xfrm>
                    <a:prstGeom prst="rect">
                      <a:avLst/>
                    </a:prstGeom>
                  </pic:spPr>
                </pic:pic>
              </a:graphicData>
            </a:graphic>
          </wp:inline>
        </w:drawing>
      </w:r>
    </w:p>
    <w:p w14:paraId="58CB65DA" w14:textId="0F1E0B4F" w:rsidR="000762BC" w:rsidRDefault="000762BC" w:rsidP="000762BC">
      <w:pPr>
        <w:spacing w:after="30"/>
        <w:rPr>
          <w:sz w:val="24"/>
        </w:rPr>
      </w:pPr>
    </w:p>
    <w:p w14:paraId="0EA49564" w14:textId="442B4860" w:rsidR="000762BC" w:rsidRDefault="007C045E" w:rsidP="000762BC">
      <w:pPr>
        <w:spacing w:after="30"/>
        <w:rPr>
          <w:sz w:val="24"/>
        </w:rPr>
      </w:pPr>
      <w:r>
        <w:rPr>
          <w:sz w:val="24"/>
        </w:rPr>
        <w:t>b)</w:t>
      </w:r>
    </w:p>
    <w:p w14:paraId="4B84658A" w14:textId="587557F5" w:rsidR="007C045E" w:rsidRDefault="007C045E" w:rsidP="000762BC">
      <w:pPr>
        <w:spacing w:after="30"/>
        <w:rPr>
          <w:sz w:val="24"/>
        </w:rPr>
      </w:pPr>
      <w:r>
        <w:rPr>
          <w:sz w:val="24"/>
        </w:rPr>
        <w:t>- T</w:t>
      </w:r>
      <w:r w:rsidRPr="007C045E">
        <w:rPr>
          <w:sz w:val="24"/>
        </w:rPr>
        <w:t>urnaround time</w:t>
      </w:r>
    </w:p>
    <w:p w14:paraId="42CACE91" w14:textId="4E3F4937" w:rsidR="007C045E" w:rsidRDefault="007C045E" w:rsidP="000762BC">
      <w:pPr>
        <w:spacing w:after="30"/>
        <w:rPr>
          <w:sz w:val="24"/>
        </w:rPr>
      </w:pPr>
      <w:r>
        <w:rPr>
          <w:sz w:val="24"/>
        </w:rPr>
        <w:t>P1: 25-5 = 20</w:t>
      </w:r>
    </w:p>
    <w:p w14:paraId="6CE8B0D3" w14:textId="32AD7ED0" w:rsidR="007C045E" w:rsidRDefault="007C045E" w:rsidP="000762BC">
      <w:pPr>
        <w:spacing w:after="30"/>
        <w:rPr>
          <w:sz w:val="24"/>
        </w:rPr>
      </w:pPr>
      <w:r>
        <w:rPr>
          <w:sz w:val="24"/>
        </w:rPr>
        <w:t>P2: 10-6= 4</w:t>
      </w:r>
    </w:p>
    <w:p w14:paraId="53D8D0BC" w14:textId="177EFD49" w:rsidR="007C045E" w:rsidRDefault="007C045E" w:rsidP="000762BC">
      <w:pPr>
        <w:spacing w:after="30"/>
        <w:rPr>
          <w:sz w:val="24"/>
        </w:rPr>
      </w:pPr>
      <w:r>
        <w:rPr>
          <w:sz w:val="24"/>
        </w:rPr>
        <w:t>P3: 28-7= 21</w:t>
      </w:r>
    </w:p>
    <w:p w14:paraId="70D39D0E" w14:textId="4F4F8D0E" w:rsidR="007C045E" w:rsidRDefault="007C045E" w:rsidP="000762BC">
      <w:pPr>
        <w:spacing w:after="30"/>
        <w:rPr>
          <w:sz w:val="24"/>
        </w:rPr>
      </w:pPr>
      <w:r>
        <w:rPr>
          <w:sz w:val="24"/>
        </w:rPr>
        <w:t>P4: 11-9 = 2</w:t>
      </w:r>
    </w:p>
    <w:p w14:paraId="39E3252F" w14:textId="77B15E90" w:rsidR="007C045E" w:rsidRDefault="007C045E" w:rsidP="000762BC">
      <w:pPr>
        <w:spacing w:after="30"/>
        <w:rPr>
          <w:sz w:val="24"/>
        </w:rPr>
      </w:pPr>
      <w:r>
        <w:rPr>
          <w:sz w:val="24"/>
        </w:rPr>
        <w:t>P5: 12-2= 10</w:t>
      </w:r>
    </w:p>
    <w:p w14:paraId="6A85B4E5" w14:textId="5641ED7C" w:rsidR="007C045E" w:rsidRDefault="007C045E" w:rsidP="000762BC">
      <w:pPr>
        <w:spacing w:after="30"/>
        <w:rPr>
          <w:sz w:val="24"/>
        </w:rPr>
      </w:pPr>
      <w:r>
        <w:rPr>
          <w:sz w:val="24"/>
        </w:rPr>
        <w:t>P6: 20-3=17</w:t>
      </w:r>
    </w:p>
    <w:p w14:paraId="18C0E81B" w14:textId="0E5DA46E" w:rsidR="007C045E" w:rsidRDefault="007C045E" w:rsidP="000762BC">
      <w:pPr>
        <w:spacing w:after="30"/>
        <w:rPr>
          <w:sz w:val="24"/>
        </w:rPr>
      </w:pPr>
      <w:r>
        <w:rPr>
          <w:sz w:val="24"/>
        </w:rPr>
        <w:t>AVG = (20+4+21+2+10+17) /</w:t>
      </w:r>
      <w:r w:rsidR="005B1EF5">
        <w:rPr>
          <w:sz w:val="24"/>
        </w:rPr>
        <w:t xml:space="preserve"> 6 =</w:t>
      </w:r>
      <w:r w:rsidR="009829CA">
        <w:rPr>
          <w:sz w:val="24"/>
        </w:rPr>
        <w:t xml:space="preserve"> </w:t>
      </w:r>
      <w:r w:rsidR="00136D79">
        <w:rPr>
          <w:sz w:val="24"/>
        </w:rPr>
        <w:t>12.333</w:t>
      </w:r>
    </w:p>
    <w:p w14:paraId="41B91F72" w14:textId="75F82AAF" w:rsidR="007C045E" w:rsidRDefault="007C045E" w:rsidP="000762BC">
      <w:pPr>
        <w:spacing w:after="30"/>
        <w:rPr>
          <w:sz w:val="24"/>
        </w:rPr>
      </w:pPr>
    </w:p>
    <w:p w14:paraId="4C8A6659" w14:textId="1F234115" w:rsidR="007C045E" w:rsidRDefault="007C045E" w:rsidP="000762BC">
      <w:pPr>
        <w:spacing w:after="30"/>
        <w:rPr>
          <w:sz w:val="24"/>
        </w:rPr>
      </w:pPr>
      <w:r>
        <w:rPr>
          <w:sz w:val="24"/>
        </w:rPr>
        <w:t>c)</w:t>
      </w:r>
    </w:p>
    <w:p w14:paraId="26849427" w14:textId="6843FCDD" w:rsidR="007C045E" w:rsidRDefault="007C045E" w:rsidP="000762BC">
      <w:pPr>
        <w:spacing w:after="30"/>
        <w:rPr>
          <w:sz w:val="24"/>
        </w:rPr>
      </w:pPr>
      <w:r>
        <w:rPr>
          <w:sz w:val="24"/>
        </w:rPr>
        <w:t>-W</w:t>
      </w:r>
      <w:r w:rsidR="009829CA">
        <w:rPr>
          <w:sz w:val="24"/>
        </w:rPr>
        <w:t>aiting time</w:t>
      </w:r>
    </w:p>
    <w:p w14:paraId="40771C73" w14:textId="1B3337EF" w:rsidR="009829CA" w:rsidRDefault="009829CA" w:rsidP="009829CA">
      <w:pPr>
        <w:spacing w:after="30"/>
        <w:rPr>
          <w:sz w:val="24"/>
        </w:rPr>
      </w:pPr>
      <w:r>
        <w:rPr>
          <w:sz w:val="24"/>
        </w:rPr>
        <w:t xml:space="preserve">P1: </w:t>
      </w:r>
      <w:r>
        <w:rPr>
          <w:sz w:val="24"/>
        </w:rPr>
        <w:t>14-5 + 20-16 + 24-22</w:t>
      </w:r>
      <w:r>
        <w:rPr>
          <w:sz w:val="24"/>
        </w:rPr>
        <w:t xml:space="preserve">= </w:t>
      </w:r>
      <w:r>
        <w:rPr>
          <w:sz w:val="24"/>
        </w:rPr>
        <w:t>15</w:t>
      </w:r>
    </w:p>
    <w:p w14:paraId="348B33FB" w14:textId="473499EC" w:rsidR="009829CA" w:rsidRDefault="009829CA" w:rsidP="009829CA">
      <w:pPr>
        <w:spacing w:after="30"/>
        <w:rPr>
          <w:sz w:val="24"/>
        </w:rPr>
      </w:pPr>
      <w:r>
        <w:rPr>
          <w:sz w:val="24"/>
        </w:rPr>
        <w:t xml:space="preserve">P2: </w:t>
      </w:r>
      <w:r>
        <w:rPr>
          <w:sz w:val="24"/>
        </w:rPr>
        <w:t xml:space="preserve">6-6 </w:t>
      </w:r>
      <w:r>
        <w:rPr>
          <w:sz w:val="24"/>
        </w:rPr>
        <w:t xml:space="preserve">= </w:t>
      </w:r>
      <w:r>
        <w:rPr>
          <w:sz w:val="24"/>
        </w:rPr>
        <w:t>0</w:t>
      </w:r>
    </w:p>
    <w:p w14:paraId="5B55F39B" w14:textId="5573B367" w:rsidR="009829CA" w:rsidRDefault="009829CA" w:rsidP="009829CA">
      <w:pPr>
        <w:spacing w:after="30"/>
        <w:rPr>
          <w:sz w:val="24"/>
        </w:rPr>
      </w:pPr>
      <w:r>
        <w:rPr>
          <w:sz w:val="24"/>
        </w:rPr>
        <w:t xml:space="preserve">P3: </w:t>
      </w:r>
      <w:r>
        <w:rPr>
          <w:sz w:val="24"/>
        </w:rPr>
        <w:t>16-7 + 22-18 + 25-24</w:t>
      </w:r>
      <w:r>
        <w:rPr>
          <w:sz w:val="24"/>
        </w:rPr>
        <w:t xml:space="preserve">= </w:t>
      </w:r>
      <w:r>
        <w:rPr>
          <w:sz w:val="24"/>
        </w:rPr>
        <w:t>14</w:t>
      </w:r>
    </w:p>
    <w:p w14:paraId="0B6F6FD5" w14:textId="1B149922" w:rsidR="009829CA" w:rsidRDefault="009829CA" w:rsidP="009829CA">
      <w:pPr>
        <w:spacing w:after="30"/>
        <w:rPr>
          <w:sz w:val="24"/>
        </w:rPr>
      </w:pPr>
      <w:r>
        <w:rPr>
          <w:sz w:val="24"/>
        </w:rPr>
        <w:t xml:space="preserve">P4: </w:t>
      </w:r>
      <w:r>
        <w:rPr>
          <w:sz w:val="24"/>
        </w:rPr>
        <w:t xml:space="preserve">10-9  </w:t>
      </w:r>
      <w:r>
        <w:rPr>
          <w:sz w:val="24"/>
        </w:rPr>
        <w:t xml:space="preserve"> = </w:t>
      </w:r>
      <w:r>
        <w:rPr>
          <w:sz w:val="24"/>
        </w:rPr>
        <w:t>1</w:t>
      </w:r>
    </w:p>
    <w:p w14:paraId="4D21EEC8" w14:textId="100F00E8" w:rsidR="009829CA" w:rsidRDefault="009829CA" w:rsidP="009829CA">
      <w:pPr>
        <w:spacing w:after="30"/>
        <w:rPr>
          <w:sz w:val="24"/>
        </w:rPr>
      </w:pPr>
      <w:r>
        <w:rPr>
          <w:sz w:val="24"/>
        </w:rPr>
        <w:t xml:space="preserve">P5: </w:t>
      </w:r>
      <w:r>
        <w:rPr>
          <w:sz w:val="24"/>
        </w:rPr>
        <w:t>2-2 + 11-4</w:t>
      </w:r>
      <w:r>
        <w:rPr>
          <w:sz w:val="24"/>
        </w:rPr>
        <w:t>=</w:t>
      </w:r>
      <w:r>
        <w:rPr>
          <w:sz w:val="24"/>
        </w:rPr>
        <w:t xml:space="preserve"> 7</w:t>
      </w:r>
    </w:p>
    <w:p w14:paraId="29D25589" w14:textId="32B1467A" w:rsidR="009829CA" w:rsidRDefault="009829CA" w:rsidP="009829CA">
      <w:pPr>
        <w:spacing w:after="30"/>
        <w:rPr>
          <w:sz w:val="24"/>
        </w:rPr>
      </w:pPr>
      <w:r>
        <w:rPr>
          <w:sz w:val="24"/>
        </w:rPr>
        <w:t xml:space="preserve">P6: </w:t>
      </w:r>
      <w:r>
        <w:rPr>
          <w:sz w:val="24"/>
        </w:rPr>
        <w:t>4-3 + 12-6 + 18-14</w:t>
      </w:r>
      <w:r>
        <w:rPr>
          <w:sz w:val="24"/>
        </w:rPr>
        <w:t>=</w:t>
      </w:r>
      <w:r>
        <w:rPr>
          <w:sz w:val="24"/>
        </w:rPr>
        <w:t xml:space="preserve"> 11</w:t>
      </w:r>
    </w:p>
    <w:p w14:paraId="388B5B65" w14:textId="3A09036E" w:rsidR="00136D79" w:rsidRDefault="009829CA" w:rsidP="009829CA">
      <w:pPr>
        <w:spacing w:after="30"/>
        <w:rPr>
          <w:sz w:val="24"/>
        </w:rPr>
      </w:pPr>
      <w:r>
        <w:rPr>
          <w:sz w:val="24"/>
        </w:rPr>
        <w:t>AVG = (</w:t>
      </w:r>
      <w:r w:rsidR="00136D79">
        <w:rPr>
          <w:sz w:val="24"/>
        </w:rPr>
        <w:t>15</w:t>
      </w:r>
      <w:r>
        <w:rPr>
          <w:sz w:val="24"/>
        </w:rPr>
        <w:t>+</w:t>
      </w:r>
      <w:r w:rsidR="00136D79">
        <w:rPr>
          <w:sz w:val="24"/>
        </w:rPr>
        <w:t>0</w:t>
      </w:r>
      <w:r>
        <w:rPr>
          <w:sz w:val="24"/>
        </w:rPr>
        <w:t>+</w:t>
      </w:r>
      <w:r w:rsidR="00136D79">
        <w:rPr>
          <w:sz w:val="24"/>
        </w:rPr>
        <w:t>14</w:t>
      </w:r>
      <w:r>
        <w:rPr>
          <w:sz w:val="24"/>
        </w:rPr>
        <w:t>+</w:t>
      </w:r>
      <w:r w:rsidR="00136D79">
        <w:rPr>
          <w:sz w:val="24"/>
        </w:rPr>
        <w:t>1</w:t>
      </w:r>
      <w:r>
        <w:rPr>
          <w:sz w:val="24"/>
        </w:rPr>
        <w:t>+</w:t>
      </w:r>
      <w:r w:rsidR="00136D79">
        <w:rPr>
          <w:sz w:val="24"/>
        </w:rPr>
        <w:t>7</w:t>
      </w:r>
      <w:r>
        <w:rPr>
          <w:sz w:val="24"/>
        </w:rPr>
        <w:t>+</w:t>
      </w:r>
      <w:r w:rsidR="00136D79">
        <w:rPr>
          <w:sz w:val="24"/>
        </w:rPr>
        <w:t>1</w:t>
      </w:r>
      <w:r>
        <w:rPr>
          <w:sz w:val="24"/>
        </w:rPr>
        <w:t xml:space="preserve">) / </w:t>
      </w:r>
      <w:r w:rsidR="005B1EF5">
        <w:rPr>
          <w:sz w:val="24"/>
        </w:rPr>
        <w:t>6</w:t>
      </w:r>
      <w:r>
        <w:rPr>
          <w:sz w:val="24"/>
        </w:rPr>
        <w:t xml:space="preserve"> = </w:t>
      </w:r>
      <w:r w:rsidR="00136D79">
        <w:rPr>
          <w:sz w:val="24"/>
        </w:rPr>
        <w:t>8</w:t>
      </w:r>
    </w:p>
    <w:p w14:paraId="37CD242B" w14:textId="53F16348" w:rsidR="00136D79" w:rsidRDefault="00136D79" w:rsidP="009829CA">
      <w:pPr>
        <w:spacing w:after="30"/>
        <w:rPr>
          <w:sz w:val="24"/>
        </w:rPr>
      </w:pPr>
    </w:p>
    <w:p w14:paraId="2FDB6A5A" w14:textId="086D5A69" w:rsidR="00136D79" w:rsidRDefault="00136D79" w:rsidP="009829CA">
      <w:pPr>
        <w:spacing w:after="30"/>
        <w:rPr>
          <w:sz w:val="24"/>
        </w:rPr>
      </w:pPr>
      <w:r>
        <w:rPr>
          <w:sz w:val="24"/>
        </w:rPr>
        <w:t xml:space="preserve">Câu 3: </w:t>
      </w:r>
    </w:p>
    <w:p w14:paraId="663234A6" w14:textId="361A78C9" w:rsidR="00136D79" w:rsidRDefault="00136D79" w:rsidP="00136D79">
      <w:pPr>
        <w:pStyle w:val="ListParagraph"/>
        <w:numPr>
          <w:ilvl w:val="0"/>
          <w:numId w:val="21"/>
        </w:numPr>
        <w:spacing w:after="30"/>
        <w:rPr>
          <w:sz w:val="24"/>
        </w:rPr>
      </w:pPr>
      <w:r w:rsidRPr="00136D79">
        <w:rPr>
          <w:sz w:val="24"/>
        </w:rPr>
        <w:t>Phân mảnh là hiện tượng d</w:t>
      </w:r>
      <w:r>
        <w:rPr>
          <w:sz w:val="24"/>
        </w:rPr>
        <w:t xml:space="preserve">ữ liệu các file nằm rải </w:t>
      </w:r>
      <w:proofErr w:type="gramStart"/>
      <w:r>
        <w:rPr>
          <w:sz w:val="24"/>
        </w:rPr>
        <w:t>rác  khắp</w:t>
      </w:r>
      <w:proofErr w:type="gramEnd"/>
      <w:r>
        <w:rPr>
          <w:sz w:val="24"/>
        </w:rPr>
        <w:t xml:space="preserve"> nơi trên ổ đĩa . Khi đó, đầu đọc phải di chuyển nhiều và liên tục để tiếp cận đến những vị trí khác </w:t>
      </w:r>
      <w:proofErr w:type="gramStart"/>
      <w:r>
        <w:rPr>
          <w:sz w:val="24"/>
        </w:rPr>
        <w:t>nhau  của</w:t>
      </w:r>
      <w:proofErr w:type="gramEnd"/>
      <w:r>
        <w:rPr>
          <w:sz w:val="24"/>
        </w:rPr>
        <w:t xml:space="preserve"> các mảnh dữ liệu đó, khiến việc truy xuất dữ liệu chậm hơn, có thể gây treo máy</w:t>
      </w:r>
    </w:p>
    <w:p w14:paraId="309897FA" w14:textId="0066849A" w:rsidR="00136D79" w:rsidRDefault="00355AAC" w:rsidP="00136D79">
      <w:pPr>
        <w:pStyle w:val="ListParagraph"/>
        <w:numPr>
          <w:ilvl w:val="0"/>
          <w:numId w:val="21"/>
        </w:numPr>
        <w:spacing w:after="30"/>
        <w:rPr>
          <w:sz w:val="24"/>
          <w:lang w:val="en-US"/>
        </w:rPr>
      </w:pPr>
      <w:r w:rsidRPr="00355AAC">
        <w:rPr>
          <w:sz w:val="24"/>
          <w:lang w:val="en-US"/>
        </w:rPr>
        <w:t>Phân biệt phân mảnh trong và</w:t>
      </w:r>
      <w:r>
        <w:rPr>
          <w:sz w:val="24"/>
          <w:lang w:val="en-US"/>
        </w:rPr>
        <w:t xml:space="preserve"> phân mảnh ngoài</w:t>
      </w:r>
    </w:p>
    <w:p w14:paraId="13489669" w14:textId="19FCBF8C" w:rsidR="009829CA" w:rsidRDefault="00355AAC" w:rsidP="00355AAC">
      <w:pPr>
        <w:spacing w:after="30"/>
        <w:ind w:left="990"/>
        <w:rPr>
          <w:sz w:val="24"/>
          <w:lang w:val="en-US"/>
        </w:rPr>
      </w:pPr>
      <w:r w:rsidRPr="00355AAC">
        <w:rPr>
          <w:sz w:val="24"/>
          <w:lang w:val="en-US"/>
        </w:rPr>
        <w:t>Về căn bản: phân mảnh tr</w:t>
      </w:r>
      <w:r>
        <w:rPr>
          <w:sz w:val="24"/>
          <w:lang w:val="en-US"/>
        </w:rPr>
        <w:t xml:space="preserve">ong xảy ra khi các khối bộ nhớ có kích thước cố định, còn phân mảnh </w:t>
      </w:r>
      <w:proofErr w:type="gramStart"/>
      <w:r>
        <w:rPr>
          <w:sz w:val="24"/>
          <w:lang w:val="en-US"/>
        </w:rPr>
        <w:t>ngoài  xảy</w:t>
      </w:r>
      <w:proofErr w:type="gramEnd"/>
      <w:r>
        <w:rPr>
          <w:sz w:val="24"/>
          <w:lang w:val="en-US"/>
        </w:rPr>
        <w:t xml:space="preserve"> ra khi các khối bộ nhớ có kích thước thay đổi</w:t>
      </w:r>
    </w:p>
    <w:p w14:paraId="104D2D36" w14:textId="60403AA3" w:rsidR="00355AAC" w:rsidRDefault="00355AAC" w:rsidP="00355AAC">
      <w:pPr>
        <w:spacing w:after="30"/>
        <w:ind w:left="990"/>
        <w:rPr>
          <w:sz w:val="24"/>
          <w:lang w:val="en-US"/>
        </w:rPr>
      </w:pPr>
      <w:r>
        <w:rPr>
          <w:sz w:val="24"/>
          <w:lang w:val="en-US"/>
        </w:rPr>
        <w:t>Về dung dịch: phân mảnh trong thì bộ nhớ phải được phân vùng thành các khối có kích thước thay đổi và gán khối phù hợp nhất cho quy trình. Còn phân mảnh ngoài thì nén, phân trang và phân đoạn</w:t>
      </w:r>
    </w:p>
    <w:p w14:paraId="1B16796D" w14:textId="77777777" w:rsidR="00355AAC" w:rsidRPr="00355AAC" w:rsidRDefault="00355AAC" w:rsidP="00355AAC">
      <w:pPr>
        <w:spacing w:after="30"/>
        <w:ind w:left="990"/>
        <w:rPr>
          <w:sz w:val="24"/>
          <w:lang w:val="en-US"/>
        </w:rPr>
      </w:pPr>
    </w:p>
    <w:sectPr w:rsidR="00355AAC" w:rsidRPr="00355AAC" w:rsidSect="00305256">
      <w:footerReference w:type="default" r:id="rId10"/>
      <w:pgSz w:w="11909" w:h="16834" w:code="9"/>
      <w:pgMar w:top="850" w:right="1152" w:bottom="706" w:left="1152" w:header="562"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28A9" w14:textId="77777777" w:rsidR="006E6524" w:rsidRDefault="006E6524">
      <w:r>
        <w:separator/>
      </w:r>
    </w:p>
  </w:endnote>
  <w:endnote w:type="continuationSeparator" w:id="0">
    <w:p w14:paraId="762A0051" w14:textId="77777777" w:rsidR="006E6524" w:rsidRDefault="006E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haris SIL">
    <w:altName w:val="Times New Roman"/>
    <w:charset w:val="00"/>
    <w:family w:val="auto"/>
    <w:pitch w:val="variable"/>
    <w:sig w:usb0="A00002FF" w:usb1="5200A1FF" w:usb2="00000009" w:usb3="00000000" w:csb0="00000197" w:csb1="00000000"/>
  </w:font>
  <w:font w:name="Tahoma">
    <w:panose1 w:val="020B0604030504040204"/>
    <w:charset w:val="A3"/>
    <w:family w:val="swiss"/>
    <w:pitch w:val="variable"/>
    <w:sig w:usb0="E1002EFF" w:usb1="C000605B" w:usb2="00000029" w:usb3="00000000" w:csb0="000101FF" w:csb1="00000000"/>
  </w:font>
  <w:font w:name="BookmanOldStyle">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7021" w14:textId="77777777" w:rsidR="00A3101B" w:rsidRDefault="00A3101B" w:rsidP="00FC40CC">
    <w:pPr>
      <w:pStyle w:val="Footer"/>
      <w:jc w:val="right"/>
    </w:pPr>
    <w:r>
      <w:fldChar w:fldCharType="begin"/>
    </w:r>
    <w:r>
      <w:instrText xml:space="preserve"> PAGE   \* MERGEFORMAT </w:instrText>
    </w:r>
    <w:r>
      <w:fldChar w:fldCharType="separate"/>
    </w:r>
    <w:r w:rsidR="00F618C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DB3F" w14:textId="77777777" w:rsidR="006E6524" w:rsidRDefault="006E6524">
      <w:r>
        <w:separator/>
      </w:r>
    </w:p>
  </w:footnote>
  <w:footnote w:type="continuationSeparator" w:id="0">
    <w:p w14:paraId="03901FB5" w14:textId="77777777" w:rsidR="006E6524" w:rsidRDefault="006E6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AFD"/>
    <w:multiLevelType w:val="multilevel"/>
    <w:tmpl w:val="0736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3682F"/>
    <w:multiLevelType w:val="hybridMultilevel"/>
    <w:tmpl w:val="22881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593B"/>
    <w:multiLevelType w:val="hybridMultilevel"/>
    <w:tmpl w:val="EDF67DF4"/>
    <w:lvl w:ilvl="0" w:tplc="F96C5214">
      <w:start w:val="1"/>
      <w:numFmt w:val="decimal"/>
      <w:pStyle w:val="cau"/>
      <w:lvlText w:val="Câu %1."/>
      <w:lvlJc w:val="left"/>
      <w:pPr>
        <w:tabs>
          <w:tab w:val="num" w:pos="1077"/>
        </w:tabs>
        <w:ind w:left="1077" w:hanging="717"/>
      </w:pPr>
      <w:rPr>
        <w:rFonts w:ascii="Times New Roman" w:hAnsi="Times New Roman" w:hint="default"/>
        <w:b/>
        <w:i w:val="0"/>
      </w:rPr>
    </w:lvl>
    <w:lvl w:ilvl="1" w:tplc="6694A1AA">
      <w:start w:val="1"/>
      <w:numFmt w:val="lowerLetter"/>
      <w:lvlText w:val="%2."/>
      <w:lvlJc w:val="left"/>
      <w:pPr>
        <w:tabs>
          <w:tab w:val="num" w:pos="1440"/>
        </w:tabs>
        <w:ind w:left="1440" w:hanging="360"/>
      </w:pPr>
      <w:rPr>
        <w:rFonts w:hint="default"/>
        <w:b w:val="0"/>
        <w:i w:val="0"/>
      </w:rPr>
    </w:lvl>
    <w:lvl w:ilvl="2" w:tplc="3AF2AECC">
      <w:start w:val="1"/>
      <w:numFmt w:val="decimal"/>
      <w:lvlText w:val="Câu %3."/>
      <w:lvlJc w:val="left"/>
      <w:pPr>
        <w:tabs>
          <w:tab w:val="num" w:pos="2887"/>
        </w:tabs>
        <w:ind w:left="2887" w:hanging="907"/>
      </w:pPr>
      <w:rPr>
        <w:rFonts w:ascii="Times New Roman" w:hAnsi="Times New Roman"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8921B5"/>
    <w:multiLevelType w:val="hybridMultilevel"/>
    <w:tmpl w:val="AD623C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BE40154"/>
    <w:multiLevelType w:val="hybridMultilevel"/>
    <w:tmpl w:val="3832425C"/>
    <w:lvl w:ilvl="0" w:tplc="19C0555A">
      <w:start w:val="1"/>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1F00EF5"/>
    <w:multiLevelType w:val="hybridMultilevel"/>
    <w:tmpl w:val="AF70DC12"/>
    <w:lvl w:ilvl="0" w:tplc="C0505ED2">
      <w:numFmt w:val="bullet"/>
      <w:lvlText w:val="-"/>
      <w:lvlJc w:val="left"/>
      <w:pPr>
        <w:ind w:left="360" w:hanging="360"/>
      </w:pPr>
      <w:rPr>
        <w:rFonts w:ascii="Times New Roman" w:eastAsia="Batang" w:hAnsi="Times New Roman" w:cs="Times New Roman"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0F064D"/>
    <w:multiLevelType w:val="hybridMultilevel"/>
    <w:tmpl w:val="F2FA0EB8"/>
    <w:lvl w:ilvl="0" w:tplc="10BAF6A0">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A416E58"/>
    <w:multiLevelType w:val="hybridMultilevel"/>
    <w:tmpl w:val="5FFCC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C25DA"/>
    <w:multiLevelType w:val="hybridMultilevel"/>
    <w:tmpl w:val="EAE04D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242A13"/>
    <w:multiLevelType w:val="hybridMultilevel"/>
    <w:tmpl w:val="A0568C2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37C7CCB"/>
    <w:multiLevelType w:val="hybridMultilevel"/>
    <w:tmpl w:val="CF2441D6"/>
    <w:lvl w:ilvl="0" w:tplc="34727E0A">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639B7335"/>
    <w:multiLevelType w:val="hybridMultilevel"/>
    <w:tmpl w:val="C0C4A7B6"/>
    <w:lvl w:ilvl="0" w:tplc="19C055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02E70"/>
    <w:multiLevelType w:val="hybridMultilevel"/>
    <w:tmpl w:val="8420382A"/>
    <w:lvl w:ilvl="0" w:tplc="F1B431F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0CD48E0"/>
    <w:multiLevelType w:val="hybridMultilevel"/>
    <w:tmpl w:val="F93E6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9383E"/>
    <w:multiLevelType w:val="hybridMultilevel"/>
    <w:tmpl w:val="EAE04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E5A25"/>
    <w:multiLevelType w:val="hybridMultilevel"/>
    <w:tmpl w:val="0E567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F6470"/>
    <w:multiLevelType w:val="hybridMultilevel"/>
    <w:tmpl w:val="6D061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26BF2"/>
    <w:multiLevelType w:val="hybridMultilevel"/>
    <w:tmpl w:val="EAE04D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6"/>
  </w:num>
  <w:num w:numId="4">
    <w:abstractNumId w:val="5"/>
  </w:num>
  <w:num w:numId="5">
    <w:abstractNumId w:val="13"/>
  </w:num>
  <w:num w:numId="6">
    <w:abstractNumId w:val="9"/>
  </w:num>
  <w:num w:numId="7">
    <w:abstractNumId w:val="3"/>
  </w:num>
  <w:num w:numId="8">
    <w:abstractNumId w:val="1"/>
  </w:num>
  <w:num w:numId="9">
    <w:abstractNumId w:val="2"/>
  </w:num>
  <w:num w:numId="10">
    <w:abstractNumId w:val="14"/>
  </w:num>
  <w:num w:numId="11">
    <w:abstractNumId w:val="2"/>
  </w:num>
  <w:num w:numId="12">
    <w:abstractNumId w:val="8"/>
  </w:num>
  <w:num w:numId="13">
    <w:abstractNumId w:val="2"/>
  </w:num>
  <w:num w:numId="14">
    <w:abstractNumId w:val="2"/>
  </w:num>
  <w:num w:numId="15">
    <w:abstractNumId w:val="2"/>
  </w:num>
  <w:num w:numId="16">
    <w:abstractNumId w:val="2"/>
  </w:num>
  <w:num w:numId="17">
    <w:abstractNumId w:val="17"/>
  </w:num>
  <w:num w:numId="18">
    <w:abstractNumId w:val="0"/>
  </w:num>
  <w:num w:numId="19">
    <w:abstractNumId w:val="7"/>
  </w:num>
  <w:num w:numId="20">
    <w:abstractNumId w:val="11"/>
  </w:num>
  <w:num w:numId="21">
    <w:abstractNumId w:val="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2AE"/>
    <w:rsid w:val="00002137"/>
    <w:rsid w:val="0000482C"/>
    <w:rsid w:val="000130FF"/>
    <w:rsid w:val="000141CA"/>
    <w:rsid w:val="00014596"/>
    <w:rsid w:val="00020A9F"/>
    <w:rsid w:val="00021078"/>
    <w:rsid w:val="000222C4"/>
    <w:rsid w:val="00022810"/>
    <w:rsid w:val="00023EB6"/>
    <w:rsid w:val="000245C0"/>
    <w:rsid w:val="00040AFF"/>
    <w:rsid w:val="000411AD"/>
    <w:rsid w:val="0004156E"/>
    <w:rsid w:val="00045487"/>
    <w:rsid w:val="000457D6"/>
    <w:rsid w:val="000461E7"/>
    <w:rsid w:val="000525D0"/>
    <w:rsid w:val="00052BEC"/>
    <w:rsid w:val="0005609A"/>
    <w:rsid w:val="0006156B"/>
    <w:rsid w:val="00061B0E"/>
    <w:rsid w:val="00064256"/>
    <w:rsid w:val="00067FA8"/>
    <w:rsid w:val="00070C60"/>
    <w:rsid w:val="00073374"/>
    <w:rsid w:val="000747F4"/>
    <w:rsid w:val="00074DF9"/>
    <w:rsid w:val="00075986"/>
    <w:rsid w:val="000762BC"/>
    <w:rsid w:val="00076A80"/>
    <w:rsid w:val="000801D2"/>
    <w:rsid w:val="00083224"/>
    <w:rsid w:val="00084FE5"/>
    <w:rsid w:val="00086422"/>
    <w:rsid w:val="00095312"/>
    <w:rsid w:val="000A0613"/>
    <w:rsid w:val="000A0F84"/>
    <w:rsid w:val="000A2DD8"/>
    <w:rsid w:val="000B0622"/>
    <w:rsid w:val="000B26CD"/>
    <w:rsid w:val="000B6F7C"/>
    <w:rsid w:val="000C0FF9"/>
    <w:rsid w:val="000C6996"/>
    <w:rsid w:val="000C6E2F"/>
    <w:rsid w:val="000C6F00"/>
    <w:rsid w:val="000D05BD"/>
    <w:rsid w:val="000D3684"/>
    <w:rsid w:val="000D5F69"/>
    <w:rsid w:val="000D7A82"/>
    <w:rsid w:val="000E05E1"/>
    <w:rsid w:val="000E5EA8"/>
    <w:rsid w:val="000E5EB2"/>
    <w:rsid w:val="000E70CA"/>
    <w:rsid w:val="000F1C09"/>
    <w:rsid w:val="000F1D11"/>
    <w:rsid w:val="000F26DC"/>
    <w:rsid w:val="000F2C3C"/>
    <w:rsid w:val="000F4D83"/>
    <w:rsid w:val="000F533F"/>
    <w:rsid w:val="000F535B"/>
    <w:rsid w:val="000F73C7"/>
    <w:rsid w:val="00100462"/>
    <w:rsid w:val="00100EC0"/>
    <w:rsid w:val="00101298"/>
    <w:rsid w:val="00102A6B"/>
    <w:rsid w:val="001038B6"/>
    <w:rsid w:val="00104065"/>
    <w:rsid w:val="001100FE"/>
    <w:rsid w:val="00110F05"/>
    <w:rsid w:val="00112953"/>
    <w:rsid w:val="0011379A"/>
    <w:rsid w:val="0011457B"/>
    <w:rsid w:val="001167C5"/>
    <w:rsid w:val="0011683A"/>
    <w:rsid w:val="001170C5"/>
    <w:rsid w:val="001224D5"/>
    <w:rsid w:val="00130583"/>
    <w:rsid w:val="00130CA8"/>
    <w:rsid w:val="00132255"/>
    <w:rsid w:val="00132B75"/>
    <w:rsid w:val="0013339D"/>
    <w:rsid w:val="0013613E"/>
    <w:rsid w:val="00136D79"/>
    <w:rsid w:val="00143B9D"/>
    <w:rsid w:val="0014412D"/>
    <w:rsid w:val="00147024"/>
    <w:rsid w:val="0014780A"/>
    <w:rsid w:val="0015644B"/>
    <w:rsid w:val="00156B4F"/>
    <w:rsid w:val="0016093E"/>
    <w:rsid w:val="00160A78"/>
    <w:rsid w:val="00161772"/>
    <w:rsid w:val="00162D35"/>
    <w:rsid w:val="001637F2"/>
    <w:rsid w:val="0016746F"/>
    <w:rsid w:val="00172BD5"/>
    <w:rsid w:val="00174D95"/>
    <w:rsid w:val="00177438"/>
    <w:rsid w:val="00180CFE"/>
    <w:rsid w:val="00181288"/>
    <w:rsid w:val="0018216F"/>
    <w:rsid w:val="00182528"/>
    <w:rsid w:val="00185C70"/>
    <w:rsid w:val="0018761E"/>
    <w:rsid w:val="00190765"/>
    <w:rsid w:val="00191F11"/>
    <w:rsid w:val="00196FCF"/>
    <w:rsid w:val="00197244"/>
    <w:rsid w:val="001A2A5A"/>
    <w:rsid w:val="001A4833"/>
    <w:rsid w:val="001A63AC"/>
    <w:rsid w:val="001B298E"/>
    <w:rsid w:val="001B3E36"/>
    <w:rsid w:val="001B6FE0"/>
    <w:rsid w:val="001C787F"/>
    <w:rsid w:val="001C79C0"/>
    <w:rsid w:val="001D02ED"/>
    <w:rsid w:val="001D2B70"/>
    <w:rsid w:val="001D47E8"/>
    <w:rsid w:val="001D4CD5"/>
    <w:rsid w:val="001D4DAB"/>
    <w:rsid w:val="001D5625"/>
    <w:rsid w:val="001D585B"/>
    <w:rsid w:val="001D5DAD"/>
    <w:rsid w:val="001D5E4D"/>
    <w:rsid w:val="001D68FC"/>
    <w:rsid w:val="001E1FC9"/>
    <w:rsid w:val="001E3294"/>
    <w:rsid w:val="001E3F79"/>
    <w:rsid w:val="001E4580"/>
    <w:rsid w:val="001F022C"/>
    <w:rsid w:val="001F0860"/>
    <w:rsid w:val="001F20CB"/>
    <w:rsid w:val="001F5B35"/>
    <w:rsid w:val="001F6AC7"/>
    <w:rsid w:val="00201B62"/>
    <w:rsid w:val="00203682"/>
    <w:rsid w:val="0020426D"/>
    <w:rsid w:val="0020639D"/>
    <w:rsid w:val="00206572"/>
    <w:rsid w:val="00206986"/>
    <w:rsid w:val="002075BF"/>
    <w:rsid w:val="00207809"/>
    <w:rsid w:val="00210B04"/>
    <w:rsid w:val="002118FA"/>
    <w:rsid w:val="0021461E"/>
    <w:rsid w:val="00214CDD"/>
    <w:rsid w:val="002152CD"/>
    <w:rsid w:val="00221414"/>
    <w:rsid w:val="002239E7"/>
    <w:rsid w:val="002247E0"/>
    <w:rsid w:val="002255DB"/>
    <w:rsid w:val="002259DB"/>
    <w:rsid w:val="00230260"/>
    <w:rsid w:val="00236AF6"/>
    <w:rsid w:val="00236C4D"/>
    <w:rsid w:val="00237D9F"/>
    <w:rsid w:val="00240C00"/>
    <w:rsid w:val="00243B7A"/>
    <w:rsid w:val="002454D4"/>
    <w:rsid w:val="00246007"/>
    <w:rsid w:val="00247D15"/>
    <w:rsid w:val="002542C9"/>
    <w:rsid w:val="00254623"/>
    <w:rsid w:val="00255D56"/>
    <w:rsid w:val="00260140"/>
    <w:rsid w:val="00261611"/>
    <w:rsid w:val="00261BE9"/>
    <w:rsid w:val="00264A13"/>
    <w:rsid w:val="002652F8"/>
    <w:rsid w:val="00266764"/>
    <w:rsid w:val="00267469"/>
    <w:rsid w:val="0027349B"/>
    <w:rsid w:val="00273DF0"/>
    <w:rsid w:val="00276034"/>
    <w:rsid w:val="0027652A"/>
    <w:rsid w:val="00277ADD"/>
    <w:rsid w:val="0028029E"/>
    <w:rsid w:val="00280B8D"/>
    <w:rsid w:val="00282D0A"/>
    <w:rsid w:val="00283321"/>
    <w:rsid w:val="00284A15"/>
    <w:rsid w:val="0028655D"/>
    <w:rsid w:val="00291B68"/>
    <w:rsid w:val="002933B4"/>
    <w:rsid w:val="002937EF"/>
    <w:rsid w:val="00295CB7"/>
    <w:rsid w:val="002A2460"/>
    <w:rsid w:val="002A24C1"/>
    <w:rsid w:val="002A35C6"/>
    <w:rsid w:val="002A3E7D"/>
    <w:rsid w:val="002A4578"/>
    <w:rsid w:val="002B06C0"/>
    <w:rsid w:val="002B0F5E"/>
    <w:rsid w:val="002B1218"/>
    <w:rsid w:val="002C2E01"/>
    <w:rsid w:val="002C5054"/>
    <w:rsid w:val="002C656F"/>
    <w:rsid w:val="002D0913"/>
    <w:rsid w:val="002D1A69"/>
    <w:rsid w:val="002D2CB8"/>
    <w:rsid w:val="002D405A"/>
    <w:rsid w:val="002D45D5"/>
    <w:rsid w:val="002D5E94"/>
    <w:rsid w:val="002E02D0"/>
    <w:rsid w:val="002E08BE"/>
    <w:rsid w:val="002E0F90"/>
    <w:rsid w:val="002E1DC3"/>
    <w:rsid w:val="002E31D1"/>
    <w:rsid w:val="002E4D4F"/>
    <w:rsid w:val="002E6073"/>
    <w:rsid w:val="002E6306"/>
    <w:rsid w:val="002E6AE3"/>
    <w:rsid w:val="002E6B1D"/>
    <w:rsid w:val="002F0291"/>
    <w:rsid w:val="002F21CE"/>
    <w:rsid w:val="002F3610"/>
    <w:rsid w:val="002F4130"/>
    <w:rsid w:val="002F4731"/>
    <w:rsid w:val="002F574E"/>
    <w:rsid w:val="002F7C96"/>
    <w:rsid w:val="003020FA"/>
    <w:rsid w:val="00304970"/>
    <w:rsid w:val="003051D3"/>
    <w:rsid w:val="00305256"/>
    <w:rsid w:val="00305691"/>
    <w:rsid w:val="00306BBC"/>
    <w:rsid w:val="00310CC1"/>
    <w:rsid w:val="0031248C"/>
    <w:rsid w:val="0031544A"/>
    <w:rsid w:val="00324BAB"/>
    <w:rsid w:val="00326B8D"/>
    <w:rsid w:val="00330EB4"/>
    <w:rsid w:val="0034046B"/>
    <w:rsid w:val="00346C7E"/>
    <w:rsid w:val="00346FE1"/>
    <w:rsid w:val="00350D55"/>
    <w:rsid w:val="0035149D"/>
    <w:rsid w:val="00352A36"/>
    <w:rsid w:val="00354D82"/>
    <w:rsid w:val="00355AAC"/>
    <w:rsid w:val="003578E0"/>
    <w:rsid w:val="0035794B"/>
    <w:rsid w:val="0036309A"/>
    <w:rsid w:val="0036421B"/>
    <w:rsid w:val="003657DF"/>
    <w:rsid w:val="0036788C"/>
    <w:rsid w:val="00370465"/>
    <w:rsid w:val="00373126"/>
    <w:rsid w:val="00374A04"/>
    <w:rsid w:val="0038007E"/>
    <w:rsid w:val="00381975"/>
    <w:rsid w:val="003868D2"/>
    <w:rsid w:val="0039261D"/>
    <w:rsid w:val="00394A82"/>
    <w:rsid w:val="00395190"/>
    <w:rsid w:val="003965F3"/>
    <w:rsid w:val="003A0ED3"/>
    <w:rsid w:val="003A1665"/>
    <w:rsid w:val="003A52E6"/>
    <w:rsid w:val="003A5E2B"/>
    <w:rsid w:val="003B3915"/>
    <w:rsid w:val="003B625F"/>
    <w:rsid w:val="003C06CE"/>
    <w:rsid w:val="003D3412"/>
    <w:rsid w:val="003D493A"/>
    <w:rsid w:val="003D543B"/>
    <w:rsid w:val="003D693B"/>
    <w:rsid w:val="003D74B6"/>
    <w:rsid w:val="003D7D69"/>
    <w:rsid w:val="003E2025"/>
    <w:rsid w:val="003E6280"/>
    <w:rsid w:val="003E662A"/>
    <w:rsid w:val="003E6A46"/>
    <w:rsid w:val="003E7633"/>
    <w:rsid w:val="003F0D72"/>
    <w:rsid w:val="003F19C8"/>
    <w:rsid w:val="004014D1"/>
    <w:rsid w:val="00402441"/>
    <w:rsid w:val="00404D49"/>
    <w:rsid w:val="004055D2"/>
    <w:rsid w:val="00406E7B"/>
    <w:rsid w:val="00406EBB"/>
    <w:rsid w:val="00410215"/>
    <w:rsid w:val="00411943"/>
    <w:rsid w:val="00411AAD"/>
    <w:rsid w:val="0041713E"/>
    <w:rsid w:val="0042269F"/>
    <w:rsid w:val="00425F9A"/>
    <w:rsid w:val="00426904"/>
    <w:rsid w:val="00427D83"/>
    <w:rsid w:val="00430888"/>
    <w:rsid w:val="0043196D"/>
    <w:rsid w:val="00432AA5"/>
    <w:rsid w:val="00433EB2"/>
    <w:rsid w:val="004360C0"/>
    <w:rsid w:val="00441660"/>
    <w:rsid w:val="00442C72"/>
    <w:rsid w:val="004457CF"/>
    <w:rsid w:val="0044628C"/>
    <w:rsid w:val="00447CE0"/>
    <w:rsid w:val="00447DED"/>
    <w:rsid w:val="00450FC5"/>
    <w:rsid w:val="00455286"/>
    <w:rsid w:val="00456370"/>
    <w:rsid w:val="00456B97"/>
    <w:rsid w:val="00456F6E"/>
    <w:rsid w:val="004601B6"/>
    <w:rsid w:val="00460A13"/>
    <w:rsid w:val="004634CA"/>
    <w:rsid w:val="00463842"/>
    <w:rsid w:val="00465059"/>
    <w:rsid w:val="004677CE"/>
    <w:rsid w:val="004701E2"/>
    <w:rsid w:val="004752B3"/>
    <w:rsid w:val="004763EC"/>
    <w:rsid w:val="00476A2C"/>
    <w:rsid w:val="00477C37"/>
    <w:rsid w:val="00477FB9"/>
    <w:rsid w:val="004811D0"/>
    <w:rsid w:val="00483C11"/>
    <w:rsid w:val="00485A82"/>
    <w:rsid w:val="00487778"/>
    <w:rsid w:val="00487F37"/>
    <w:rsid w:val="00492152"/>
    <w:rsid w:val="004922FD"/>
    <w:rsid w:val="00492C99"/>
    <w:rsid w:val="0049386E"/>
    <w:rsid w:val="004950F1"/>
    <w:rsid w:val="00496058"/>
    <w:rsid w:val="004966A0"/>
    <w:rsid w:val="004A30CA"/>
    <w:rsid w:val="004A4E95"/>
    <w:rsid w:val="004B4C1C"/>
    <w:rsid w:val="004B59FB"/>
    <w:rsid w:val="004B6DAE"/>
    <w:rsid w:val="004C009B"/>
    <w:rsid w:val="004C06D3"/>
    <w:rsid w:val="004C199F"/>
    <w:rsid w:val="004C4539"/>
    <w:rsid w:val="004C477A"/>
    <w:rsid w:val="004D2DD6"/>
    <w:rsid w:val="004D2F23"/>
    <w:rsid w:val="004D6716"/>
    <w:rsid w:val="004E1193"/>
    <w:rsid w:val="004E1ABF"/>
    <w:rsid w:val="004E27B2"/>
    <w:rsid w:val="004E3185"/>
    <w:rsid w:val="004E3C35"/>
    <w:rsid w:val="004E430F"/>
    <w:rsid w:val="004E4946"/>
    <w:rsid w:val="004E7AAA"/>
    <w:rsid w:val="004F167D"/>
    <w:rsid w:val="004F2190"/>
    <w:rsid w:val="004F33AD"/>
    <w:rsid w:val="004F3454"/>
    <w:rsid w:val="004F5F75"/>
    <w:rsid w:val="004F6DA6"/>
    <w:rsid w:val="004F76F6"/>
    <w:rsid w:val="005002F3"/>
    <w:rsid w:val="0050178D"/>
    <w:rsid w:val="00506C92"/>
    <w:rsid w:val="00506CD3"/>
    <w:rsid w:val="00506DB7"/>
    <w:rsid w:val="005129CA"/>
    <w:rsid w:val="005133BA"/>
    <w:rsid w:val="005152F2"/>
    <w:rsid w:val="00515A5B"/>
    <w:rsid w:val="0051640E"/>
    <w:rsid w:val="00516E8F"/>
    <w:rsid w:val="00517C26"/>
    <w:rsid w:val="00520B2C"/>
    <w:rsid w:val="00523EFD"/>
    <w:rsid w:val="00523FFD"/>
    <w:rsid w:val="0052650D"/>
    <w:rsid w:val="00532F90"/>
    <w:rsid w:val="00535BED"/>
    <w:rsid w:val="00536F2B"/>
    <w:rsid w:val="00540644"/>
    <w:rsid w:val="00541F84"/>
    <w:rsid w:val="00545382"/>
    <w:rsid w:val="00547989"/>
    <w:rsid w:val="00554980"/>
    <w:rsid w:val="00554F90"/>
    <w:rsid w:val="00561B83"/>
    <w:rsid w:val="00562C93"/>
    <w:rsid w:val="005642A2"/>
    <w:rsid w:val="0056440B"/>
    <w:rsid w:val="00565D63"/>
    <w:rsid w:val="00566128"/>
    <w:rsid w:val="00566E95"/>
    <w:rsid w:val="005679E3"/>
    <w:rsid w:val="00571090"/>
    <w:rsid w:val="005739CD"/>
    <w:rsid w:val="00573C74"/>
    <w:rsid w:val="005753F4"/>
    <w:rsid w:val="00575C1E"/>
    <w:rsid w:val="0057620D"/>
    <w:rsid w:val="00580EAB"/>
    <w:rsid w:val="005821EB"/>
    <w:rsid w:val="00582FE8"/>
    <w:rsid w:val="00583030"/>
    <w:rsid w:val="00584F7B"/>
    <w:rsid w:val="00586823"/>
    <w:rsid w:val="00592DC7"/>
    <w:rsid w:val="005955AD"/>
    <w:rsid w:val="00597961"/>
    <w:rsid w:val="005A087A"/>
    <w:rsid w:val="005A4463"/>
    <w:rsid w:val="005A5AFE"/>
    <w:rsid w:val="005B1EF5"/>
    <w:rsid w:val="005B4BDE"/>
    <w:rsid w:val="005B52AE"/>
    <w:rsid w:val="005B5356"/>
    <w:rsid w:val="005B6F42"/>
    <w:rsid w:val="005B758E"/>
    <w:rsid w:val="005C4DBC"/>
    <w:rsid w:val="005C5190"/>
    <w:rsid w:val="005C5884"/>
    <w:rsid w:val="005D0004"/>
    <w:rsid w:val="005D0DE6"/>
    <w:rsid w:val="005D3624"/>
    <w:rsid w:val="005D7125"/>
    <w:rsid w:val="005E2A29"/>
    <w:rsid w:val="005E32F7"/>
    <w:rsid w:val="005E41FB"/>
    <w:rsid w:val="005E4933"/>
    <w:rsid w:val="005E673D"/>
    <w:rsid w:val="005E6D6B"/>
    <w:rsid w:val="005F1E68"/>
    <w:rsid w:val="005F31CA"/>
    <w:rsid w:val="005F3C8E"/>
    <w:rsid w:val="005F5246"/>
    <w:rsid w:val="005F681D"/>
    <w:rsid w:val="0060144E"/>
    <w:rsid w:val="0060374A"/>
    <w:rsid w:val="0060584A"/>
    <w:rsid w:val="00605A88"/>
    <w:rsid w:val="00611DB0"/>
    <w:rsid w:val="00616F66"/>
    <w:rsid w:val="00617F51"/>
    <w:rsid w:val="00620B57"/>
    <w:rsid w:val="00623CA1"/>
    <w:rsid w:val="00623F6B"/>
    <w:rsid w:val="00623F8A"/>
    <w:rsid w:val="0062500E"/>
    <w:rsid w:val="00626679"/>
    <w:rsid w:val="006266C9"/>
    <w:rsid w:val="006271D3"/>
    <w:rsid w:val="00633291"/>
    <w:rsid w:val="006353FB"/>
    <w:rsid w:val="00636B75"/>
    <w:rsid w:val="006421C2"/>
    <w:rsid w:val="006428C4"/>
    <w:rsid w:val="00642A30"/>
    <w:rsid w:val="006465D8"/>
    <w:rsid w:val="00650C8A"/>
    <w:rsid w:val="00656837"/>
    <w:rsid w:val="006570EE"/>
    <w:rsid w:val="006612C9"/>
    <w:rsid w:val="006631A8"/>
    <w:rsid w:val="006656E3"/>
    <w:rsid w:val="00665C3F"/>
    <w:rsid w:val="00667204"/>
    <w:rsid w:val="00672315"/>
    <w:rsid w:val="00674CEA"/>
    <w:rsid w:val="00675605"/>
    <w:rsid w:val="00676338"/>
    <w:rsid w:val="0068049A"/>
    <w:rsid w:val="006810E9"/>
    <w:rsid w:val="00681FD3"/>
    <w:rsid w:val="00682DA5"/>
    <w:rsid w:val="00683DA5"/>
    <w:rsid w:val="006921D0"/>
    <w:rsid w:val="00692489"/>
    <w:rsid w:val="00692544"/>
    <w:rsid w:val="006963F5"/>
    <w:rsid w:val="00697616"/>
    <w:rsid w:val="006A1C5B"/>
    <w:rsid w:val="006A4371"/>
    <w:rsid w:val="006A486D"/>
    <w:rsid w:val="006A4FE5"/>
    <w:rsid w:val="006B0008"/>
    <w:rsid w:val="006B1F56"/>
    <w:rsid w:val="006B3670"/>
    <w:rsid w:val="006B3990"/>
    <w:rsid w:val="006B3ED1"/>
    <w:rsid w:val="006C2E4D"/>
    <w:rsid w:val="006D377D"/>
    <w:rsid w:val="006D44BE"/>
    <w:rsid w:val="006D44EF"/>
    <w:rsid w:val="006D7EF1"/>
    <w:rsid w:val="006E094D"/>
    <w:rsid w:val="006E2F1B"/>
    <w:rsid w:val="006E3650"/>
    <w:rsid w:val="006E6524"/>
    <w:rsid w:val="006E73DE"/>
    <w:rsid w:val="006F0A53"/>
    <w:rsid w:val="006F13D1"/>
    <w:rsid w:val="006F33DC"/>
    <w:rsid w:val="006F5175"/>
    <w:rsid w:val="00701081"/>
    <w:rsid w:val="00702A63"/>
    <w:rsid w:val="00703001"/>
    <w:rsid w:val="00703F12"/>
    <w:rsid w:val="00711C04"/>
    <w:rsid w:val="007132E2"/>
    <w:rsid w:val="007142F7"/>
    <w:rsid w:val="00715595"/>
    <w:rsid w:val="00717120"/>
    <w:rsid w:val="007202A6"/>
    <w:rsid w:val="00720579"/>
    <w:rsid w:val="0072102D"/>
    <w:rsid w:val="00723271"/>
    <w:rsid w:val="007238E6"/>
    <w:rsid w:val="00730948"/>
    <w:rsid w:val="0073228A"/>
    <w:rsid w:val="00734773"/>
    <w:rsid w:val="007353F4"/>
    <w:rsid w:val="007400BE"/>
    <w:rsid w:val="00740C21"/>
    <w:rsid w:val="007435E3"/>
    <w:rsid w:val="00745B58"/>
    <w:rsid w:val="00754392"/>
    <w:rsid w:val="00763CC3"/>
    <w:rsid w:val="0076429D"/>
    <w:rsid w:val="00764FB8"/>
    <w:rsid w:val="007708F3"/>
    <w:rsid w:val="00774F60"/>
    <w:rsid w:val="00775502"/>
    <w:rsid w:val="007908A1"/>
    <w:rsid w:val="007938EA"/>
    <w:rsid w:val="00796862"/>
    <w:rsid w:val="00797752"/>
    <w:rsid w:val="007A217E"/>
    <w:rsid w:val="007A2698"/>
    <w:rsid w:val="007A4D5C"/>
    <w:rsid w:val="007A4F9E"/>
    <w:rsid w:val="007A62DA"/>
    <w:rsid w:val="007B01F2"/>
    <w:rsid w:val="007B19A0"/>
    <w:rsid w:val="007B37F0"/>
    <w:rsid w:val="007B57E8"/>
    <w:rsid w:val="007B70F3"/>
    <w:rsid w:val="007B7AF3"/>
    <w:rsid w:val="007C045E"/>
    <w:rsid w:val="007C0E2B"/>
    <w:rsid w:val="007C1B76"/>
    <w:rsid w:val="007C3581"/>
    <w:rsid w:val="007C5146"/>
    <w:rsid w:val="007C740F"/>
    <w:rsid w:val="007D387F"/>
    <w:rsid w:val="007D750E"/>
    <w:rsid w:val="007E0395"/>
    <w:rsid w:val="007E1BB7"/>
    <w:rsid w:val="007E251E"/>
    <w:rsid w:val="007E4879"/>
    <w:rsid w:val="007E6204"/>
    <w:rsid w:val="007F26B7"/>
    <w:rsid w:val="007F2A23"/>
    <w:rsid w:val="007F2E4E"/>
    <w:rsid w:val="007F3828"/>
    <w:rsid w:val="007F3ADA"/>
    <w:rsid w:val="007F3E96"/>
    <w:rsid w:val="007F4632"/>
    <w:rsid w:val="00800569"/>
    <w:rsid w:val="00801356"/>
    <w:rsid w:val="008022CD"/>
    <w:rsid w:val="00804F56"/>
    <w:rsid w:val="00805566"/>
    <w:rsid w:val="008100E6"/>
    <w:rsid w:val="0081028D"/>
    <w:rsid w:val="00811BF1"/>
    <w:rsid w:val="00816453"/>
    <w:rsid w:val="00817106"/>
    <w:rsid w:val="00817804"/>
    <w:rsid w:val="00823079"/>
    <w:rsid w:val="008263A9"/>
    <w:rsid w:val="00831537"/>
    <w:rsid w:val="0083193B"/>
    <w:rsid w:val="00833A43"/>
    <w:rsid w:val="00834527"/>
    <w:rsid w:val="008358C4"/>
    <w:rsid w:val="00836C62"/>
    <w:rsid w:val="00836CBD"/>
    <w:rsid w:val="00841514"/>
    <w:rsid w:val="00841B21"/>
    <w:rsid w:val="00842039"/>
    <w:rsid w:val="0084626F"/>
    <w:rsid w:val="00850927"/>
    <w:rsid w:val="008510D9"/>
    <w:rsid w:val="0085232B"/>
    <w:rsid w:val="008559EF"/>
    <w:rsid w:val="0085681A"/>
    <w:rsid w:val="00856877"/>
    <w:rsid w:val="00857380"/>
    <w:rsid w:val="00857D8F"/>
    <w:rsid w:val="008613CE"/>
    <w:rsid w:val="00862CC9"/>
    <w:rsid w:val="00863C80"/>
    <w:rsid w:val="0088155C"/>
    <w:rsid w:val="00882AD5"/>
    <w:rsid w:val="008836D4"/>
    <w:rsid w:val="00884B95"/>
    <w:rsid w:val="00890CDE"/>
    <w:rsid w:val="008919B8"/>
    <w:rsid w:val="00893344"/>
    <w:rsid w:val="00893442"/>
    <w:rsid w:val="008972F3"/>
    <w:rsid w:val="008A19ED"/>
    <w:rsid w:val="008A3096"/>
    <w:rsid w:val="008A3685"/>
    <w:rsid w:val="008B0933"/>
    <w:rsid w:val="008B29AA"/>
    <w:rsid w:val="008B41D4"/>
    <w:rsid w:val="008B5721"/>
    <w:rsid w:val="008B78EC"/>
    <w:rsid w:val="008C14C1"/>
    <w:rsid w:val="008C33E9"/>
    <w:rsid w:val="008C6345"/>
    <w:rsid w:val="008C7C3F"/>
    <w:rsid w:val="008C7CFC"/>
    <w:rsid w:val="008D1B6F"/>
    <w:rsid w:val="008D35FE"/>
    <w:rsid w:val="008D5028"/>
    <w:rsid w:val="008E1D39"/>
    <w:rsid w:val="008E4B22"/>
    <w:rsid w:val="008E5016"/>
    <w:rsid w:val="008E61F1"/>
    <w:rsid w:val="008E6F23"/>
    <w:rsid w:val="008F0702"/>
    <w:rsid w:val="008F2EB3"/>
    <w:rsid w:val="008F4D3B"/>
    <w:rsid w:val="008F6E2E"/>
    <w:rsid w:val="009030B5"/>
    <w:rsid w:val="00904CE1"/>
    <w:rsid w:val="00907ABD"/>
    <w:rsid w:val="009135B8"/>
    <w:rsid w:val="00913A71"/>
    <w:rsid w:val="009144EB"/>
    <w:rsid w:val="00916F23"/>
    <w:rsid w:val="00920617"/>
    <w:rsid w:val="00920BF4"/>
    <w:rsid w:val="009217A1"/>
    <w:rsid w:val="00923A9B"/>
    <w:rsid w:val="00923B2A"/>
    <w:rsid w:val="00923CE2"/>
    <w:rsid w:val="00923F83"/>
    <w:rsid w:val="009258A7"/>
    <w:rsid w:val="00925C7E"/>
    <w:rsid w:val="0092792A"/>
    <w:rsid w:val="00930A3E"/>
    <w:rsid w:val="00931D9F"/>
    <w:rsid w:val="00931E51"/>
    <w:rsid w:val="00932803"/>
    <w:rsid w:val="00932A4A"/>
    <w:rsid w:val="00933CDD"/>
    <w:rsid w:val="00937620"/>
    <w:rsid w:val="00940C06"/>
    <w:rsid w:val="009431E8"/>
    <w:rsid w:val="00943512"/>
    <w:rsid w:val="00944762"/>
    <w:rsid w:val="0094579D"/>
    <w:rsid w:val="00946228"/>
    <w:rsid w:val="00946BE1"/>
    <w:rsid w:val="00950A29"/>
    <w:rsid w:val="00951F5B"/>
    <w:rsid w:val="0095294D"/>
    <w:rsid w:val="00953577"/>
    <w:rsid w:val="009537CD"/>
    <w:rsid w:val="0095497E"/>
    <w:rsid w:val="0095780C"/>
    <w:rsid w:val="00960EA4"/>
    <w:rsid w:val="00961F91"/>
    <w:rsid w:val="00963F50"/>
    <w:rsid w:val="00964AED"/>
    <w:rsid w:val="0096522A"/>
    <w:rsid w:val="00972DF4"/>
    <w:rsid w:val="009731AB"/>
    <w:rsid w:val="00973888"/>
    <w:rsid w:val="00973E20"/>
    <w:rsid w:val="00974831"/>
    <w:rsid w:val="00975F53"/>
    <w:rsid w:val="00977825"/>
    <w:rsid w:val="00982783"/>
    <w:rsid w:val="009829CA"/>
    <w:rsid w:val="00982A1D"/>
    <w:rsid w:val="00984576"/>
    <w:rsid w:val="009845F1"/>
    <w:rsid w:val="00986F19"/>
    <w:rsid w:val="00987C1F"/>
    <w:rsid w:val="009900A8"/>
    <w:rsid w:val="00990DC8"/>
    <w:rsid w:val="009927C4"/>
    <w:rsid w:val="00992AF0"/>
    <w:rsid w:val="00993888"/>
    <w:rsid w:val="00995A5D"/>
    <w:rsid w:val="00996B58"/>
    <w:rsid w:val="00997DA5"/>
    <w:rsid w:val="00997FB0"/>
    <w:rsid w:val="009A0C28"/>
    <w:rsid w:val="009A5278"/>
    <w:rsid w:val="009A6F76"/>
    <w:rsid w:val="009A7498"/>
    <w:rsid w:val="009B323F"/>
    <w:rsid w:val="009B42AD"/>
    <w:rsid w:val="009B74B5"/>
    <w:rsid w:val="009C238A"/>
    <w:rsid w:val="009C6D5C"/>
    <w:rsid w:val="009D1697"/>
    <w:rsid w:val="009D61E3"/>
    <w:rsid w:val="009D6AB6"/>
    <w:rsid w:val="009E2673"/>
    <w:rsid w:val="009E3036"/>
    <w:rsid w:val="009E3412"/>
    <w:rsid w:val="009E3AD9"/>
    <w:rsid w:val="009E6D65"/>
    <w:rsid w:val="009F018F"/>
    <w:rsid w:val="009F2903"/>
    <w:rsid w:val="009F350F"/>
    <w:rsid w:val="009F3C79"/>
    <w:rsid w:val="009F4224"/>
    <w:rsid w:val="00A00975"/>
    <w:rsid w:val="00A01C01"/>
    <w:rsid w:val="00A01E2B"/>
    <w:rsid w:val="00A01FC1"/>
    <w:rsid w:val="00A025C0"/>
    <w:rsid w:val="00A02FBC"/>
    <w:rsid w:val="00A157B4"/>
    <w:rsid w:val="00A207DF"/>
    <w:rsid w:val="00A21AD3"/>
    <w:rsid w:val="00A21FDB"/>
    <w:rsid w:val="00A25115"/>
    <w:rsid w:val="00A25A2E"/>
    <w:rsid w:val="00A27A12"/>
    <w:rsid w:val="00A3021B"/>
    <w:rsid w:val="00A309E4"/>
    <w:rsid w:val="00A3101B"/>
    <w:rsid w:val="00A312F8"/>
    <w:rsid w:val="00A31D86"/>
    <w:rsid w:val="00A36A4E"/>
    <w:rsid w:val="00A3723B"/>
    <w:rsid w:val="00A37414"/>
    <w:rsid w:val="00A37D2A"/>
    <w:rsid w:val="00A474AA"/>
    <w:rsid w:val="00A514FE"/>
    <w:rsid w:val="00A52DD4"/>
    <w:rsid w:val="00A53709"/>
    <w:rsid w:val="00A5688B"/>
    <w:rsid w:val="00A65201"/>
    <w:rsid w:val="00A660A9"/>
    <w:rsid w:val="00A7001E"/>
    <w:rsid w:val="00A71D26"/>
    <w:rsid w:val="00A747DA"/>
    <w:rsid w:val="00A80D2F"/>
    <w:rsid w:val="00A83ADC"/>
    <w:rsid w:val="00A87919"/>
    <w:rsid w:val="00A92FB4"/>
    <w:rsid w:val="00A93674"/>
    <w:rsid w:val="00A945BC"/>
    <w:rsid w:val="00A96B99"/>
    <w:rsid w:val="00AA1774"/>
    <w:rsid w:val="00AA1C43"/>
    <w:rsid w:val="00AA1E0C"/>
    <w:rsid w:val="00AA5D18"/>
    <w:rsid w:val="00AA6631"/>
    <w:rsid w:val="00AA6F18"/>
    <w:rsid w:val="00AA754B"/>
    <w:rsid w:val="00AB20B2"/>
    <w:rsid w:val="00AB5D41"/>
    <w:rsid w:val="00AC36C9"/>
    <w:rsid w:val="00AC5DF9"/>
    <w:rsid w:val="00AD50FC"/>
    <w:rsid w:val="00AD62ED"/>
    <w:rsid w:val="00AE32E7"/>
    <w:rsid w:val="00AE40E8"/>
    <w:rsid w:val="00AE4D59"/>
    <w:rsid w:val="00AE7BE1"/>
    <w:rsid w:val="00AF406D"/>
    <w:rsid w:val="00AF5E26"/>
    <w:rsid w:val="00AF5F05"/>
    <w:rsid w:val="00B03808"/>
    <w:rsid w:val="00B03D8F"/>
    <w:rsid w:val="00B075B4"/>
    <w:rsid w:val="00B14E93"/>
    <w:rsid w:val="00B15EB3"/>
    <w:rsid w:val="00B21755"/>
    <w:rsid w:val="00B21F66"/>
    <w:rsid w:val="00B238AD"/>
    <w:rsid w:val="00B278B0"/>
    <w:rsid w:val="00B316E0"/>
    <w:rsid w:val="00B324A3"/>
    <w:rsid w:val="00B3669D"/>
    <w:rsid w:val="00B36B77"/>
    <w:rsid w:val="00B429F3"/>
    <w:rsid w:val="00B50092"/>
    <w:rsid w:val="00B533D1"/>
    <w:rsid w:val="00B54800"/>
    <w:rsid w:val="00B56672"/>
    <w:rsid w:val="00B608B9"/>
    <w:rsid w:val="00B63A8D"/>
    <w:rsid w:val="00B72ACE"/>
    <w:rsid w:val="00B73E1F"/>
    <w:rsid w:val="00B834E4"/>
    <w:rsid w:val="00B84DC8"/>
    <w:rsid w:val="00B85F53"/>
    <w:rsid w:val="00B86F3E"/>
    <w:rsid w:val="00B877D8"/>
    <w:rsid w:val="00B87FBB"/>
    <w:rsid w:val="00B90BFA"/>
    <w:rsid w:val="00B93B95"/>
    <w:rsid w:val="00B97617"/>
    <w:rsid w:val="00BA7683"/>
    <w:rsid w:val="00BB1EE3"/>
    <w:rsid w:val="00BB23F5"/>
    <w:rsid w:val="00BB2701"/>
    <w:rsid w:val="00BC0318"/>
    <w:rsid w:val="00BC1735"/>
    <w:rsid w:val="00BC64B7"/>
    <w:rsid w:val="00BD0173"/>
    <w:rsid w:val="00BD38C2"/>
    <w:rsid w:val="00BD5BFB"/>
    <w:rsid w:val="00BD73CD"/>
    <w:rsid w:val="00BD7AAE"/>
    <w:rsid w:val="00BE1038"/>
    <w:rsid w:val="00BE32C9"/>
    <w:rsid w:val="00BE390F"/>
    <w:rsid w:val="00BE40D1"/>
    <w:rsid w:val="00BE42C2"/>
    <w:rsid w:val="00BE475B"/>
    <w:rsid w:val="00BE6A7E"/>
    <w:rsid w:val="00BE6CD7"/>
    <w:rsid w:val="00BF1B4C"/>
    <w:rsid w:val="00BF3FB4"/>
    <w:rsid w:val="00BF5CBD"/>
    <w:rsid w:val="00BF6CC3"/>
    <w:rsid w:val="00BF7BED"/>
    <w:rsid w:val="00C015A6"/>
    <w:rsid w:val="00C0627C"/>
    <w:rsid w:val="00C0724B"/>
    <w:rsid w:val="00C10289"/>
    <w:rsid w:val="00C104BA"/>
    <w:rsid w:val="00C10917"/>
    <w:rsid w:val="00C1176F"/>
    <w:rsid w:val="00C11EF2"/>
    <w:rsid w:val="00C12244"/>
    <w:rsid w:val="00C13B41"/>
    <w:rsid w:val="00C13BA5"/>
    <w:rsid w:val="00C1408C"/>
    <w:rsid w:val="00C14C37"/>
    <w:rsid w:val="00C202AA"/>
    <w:rsid w:val="00C20E86"/>
    <w:rsid w:val="00C25E28"/>
    <w:rsid w:val="00C30F23"/>
    <w:rsid w:val="00C33043"/>
    <w:rsid w:val="00C40732"/>
    <w:rsid w:val="00C41EA9"/>
    <w:rsid w:val="00C51094"/>
    <w:rsid w:val="00C56548"/>
    <w:rsid w:val="00C64136"/>
    <w:rsid w:val="00C650FC"/>
    <w:rsid w:val="00C67914"/>
    <w:rsid w:val="00C74A6D"/>
    <w:rsid w:val="00C806D7"/>
    <w:rsid w:val="00C81C36"/>
    <w:rsid w:val="00C83D55"/>
    <w:rsid w:val="00C9146F"/>
    <w:rsid w:val="00C918BD"/>
    <w:rsid w:val="00C93395"/>
    <w:rsid w:val="00C935C3"/>
    <w:rsid w:val="00C93AF7"/>
    <w:rsid w:val="00C940AC"/>
    <w:rsid w:val="00CA0E1A"/>
    <w:rsid w:val="00CA1497"/>
    <w:rsid w:val="00CA41E8"/>
    <w:rsid w:val="00CA73F6"/>
    <w:rsid w:val="00CA7B6B"/>
    <w:rsid w:val="00CB08C1"/>
    <w:rsid w:val="00CB53EC"/>
    <w:rsid w:val="00CB74A8"/>
    <w:rsid w:val="00CB74E6"/>
    <w:rsid w:val="00CC17EE"/>
    <w:rsid w:val="00CC3469"/>
    <w:rsid w:val="00CD2B8A"/>
    <w:rsid w:val="00CD3F15"/>
    <w:rsid w:val="00CD4CBB"/>
    <w:rsid w:val="00CD7509"/>
    <w:rsid w:val="00CE3A43"/>
    <w:rsid w:val="00CE6480"/>
    <w:rsid w:val="00CF2AE6"/>
    <w:rsid w:val="00CF4100"/>
    <w:rsid w:val="00CF5914"/>
    <w:rsid w:val="00CF70BC"/>
    <w:rsid w:val="00D04511"/>
    <w:rsid w:val="00D05A28"/>
    <w:rsid w:val="00D05E11"/>
    <w:rsid w:val="00D06050"/>
    <w:rsid w:val="00D10CAE"/>
    <w:rsid w:val="00D14B11"/>
    <w:rsid w:val="00D156BC"/>
    <w:rsid w:val="00D1670F"/>
    <w:rsid w:val="00D17CF6"/>
    <w:rsid w:val="00D265DA"/>
    <w:rsid w:val="00D30C94"/>
    <w:rsid w:val="00D31347"/>
    <w:rsid w:val="00D3215C"/>
    <w:rsid w:val="00D3248D"/>
    <w:rsid w:val="00D339CA"/>
    <w:rsid w:val="00D34B6C"/>
    <w:rsid w:val="00D402FC"/>
    <w:rsid w:val="00D54B4D"/>
    <w:rsid w:val="00D55B7A"/>
    <w:rsid w:val="00D5785C"/>
    <w:rsid w:val="00D57F9F"/>
    <w:rsid w:val="00D60B54"/>
    <w:rsid w:val="00D65ED1"/>
    <w:rsid w:val="00D70A68"/>
    <w:rsid w:val="00D76B5B"/>
    <w:rsid w:val="00D77E05"/>
    <w:rsid w:val="00D80C94"/>
    <w:rsid w:val="00D80CD3"/>
    <w:rsid w:val="00D836D4"/>
    <w:rsid w:val="00D84DCB"/>
    <w:rsid w:val="00D86D01"/>
    <w:rsid w:val="00D91DD9"/>
    <w:rsid w:val="00D92050"/>
    <w:rsid w:val="00D92523"/>
    <w:rsid w:val="00D930A5"/>
    <w:rsid w:val="00D94AF2"/>
    <w:rsid w:val="00DA1C76"/>
    <w:rsid w:val="00DA5F52"/>
    <w:rsid w:val="00DA6DB7"/>
    <w:rsid w:val="00DB17D4"/>
    <w:rsid w:val="00DB2F2C"/>
    <w:rsid w:val="00DB5A85"/>
    <w:rsid w:val="00DB6EB0"/>
    <w:rsid w:val="00DB6F04"/>
    <w:rsid w:val="00DC0250"/>
    <w:rsid w:val="00DC0E88"/>
    <w:rsid w:val="00DC3EF0"/>
    <w:rsid w:val="00DC79DB"/>
    <w:rsid w:val="00DD2149"/>
    <w:rsid w:val="00DD5D1B"/>
    <w:rsid w:val="00DD6FD2"/>
    <w:rsid w:val="00DD760A"/>
    <w:rsid w:val="00DE1D5F"/>
    <w:rsid w:val="00DE3720"/>
    <w:rsid w:val="00DE6857"/>
    <w:rsid w:val="00DF0230"/>
    <w:rsid w:val="00DF2601"/>
    <w:rsid w:val="00DF388E"/>
    <w:rsid w:val="00DF46BC"/>
    <w:rsid w:val="00DF79F0"/>
    <w:rsid w:val="00E00F40"/>
    <w:rsid w:val="00E0176C"/>
    <w:rsid w:val="00E03BD8"/>
    <w:rsid w:val="00E04250"/>
    <w:rsid w:val="00E05E7E"/>
    <w:rsid w:val="00E07560"/>
    <w:rsid w:val="00E10518"/>
    <w:rsid w:val="00E11997"/>
    <w:rsid w:val="00E1333B"/>
    <w:rsid w:val="00E15C85"/>
    <w:rsid w:val="00E20D85"/>
    <w:rsid w:val="00E24A36"/>
    <w:rsid w:val="00E257E4"/>
    <w:rsid w:val="00E2656F"/>
    <w:rsid w:val="00E347E4"/>
    <w:rsid w:val="00E3493C"/>
    <w:rsid w:val="00E34B36"/>
    <w:rsid w:val="00E35962"/>
    <w:rsid w:val="00E40205"/>
    <w:rsid w:val="00E409B0"/>
    <w:rsid w:val="00E430FE"/>
    <w:rsid w:val="00E43D75"/>
    <w:rsid w:val="00E45DFC"/>
    <w:rsid w:val="00E467FD"/>
    <w:rsid w:val="00E47632"/>
    <w:rsid w:val="00E52085"/>
    <w:rsid w:val="00E53D01"/>
    <w:rsid w:val="00E53E1F"/>
    <w:rsid w:val="00E6464D"/>
    <w:rsid w:val="00E655B9"/>
    <w:rsid w:val="00E659E4"/>
    <w:rsid w:val="00E66280"/>
    <w:rsid w:val="00E70B8D"/>
    <w:rsid w:val="00E72158"/>
    <w:rsid w:val="00E7293A"/>
    <w:rsid w:val="00E7431C"/>
    <w:rsid w:val="00E75F36"/>
    <w:rsid w:val="00E81ECA"/>
    <w:rsid w:val="00E82C74"/>
    <w:rsid w:val="00E833CF"/>
    <w:rsid w:val="00E84DBC"/>
    <w:rsid w:val="00E8787C"/>
    <w:rsid w:val="00E879C5"/>
    <w:rsid w:val="00E90AB1"/>
    <w:rsid w:val="00E91895"/>
    <w:rsid w:val="00E94145"/>
    <w:rsid w:val="00E95AEF"/>
    <w:rsid w:val="00EA3114"/>
    <w:rsid w:val="00EA4B9F"/>
    <w:rsid w:val="00EA4E79"/>
    <w:rsid w:val="00EA4F31"/>
    <w:rsid w:val="00EB2282"/>
    <w:rsid w:val="00EB3F19"/>
    <w:rsid w:val="00EB5860"/>
    <w:rsid w:val="00EB7BEA"/>
    <w:rsid w:val="00EC07DC"/>
    <w:rsid w:val="00EC0E9E"/>
    <w:rsid w:val="00EC0FAD"/>
    <w:rsid w:val="00EC2605"/>
    <w:rsid w:val="00EC2F23"/>
    <w:rsid w:val="00EC3ED9"/>
    <w:rsid w:val="00EC40F4"/>
    <w:rsid w:val="00EC4E6E"/>
    <w:rsid w:val="00EC6237"/>
    <w:rsid w:val="00ED388D"/>
    <w:rsid w:val="00ED765B"/>
    <w:rsid w:val="00EE134B"/>
    <w:rsid w:val="00EE1C5C"/>
    <w:rsid w:val="00EE1F58"/>
    <w:rsid w:val="00EE559D"/>
    <w:rsid w:val="00EE597A"/>
    <w:rsid w:val="00EF53DD"/>
    <w:rsid w:val="00EF7AA7"/>
    <w:rsid w:val="00F10492"/>
    <w:rsid w:val="00F112C5"/>
    <w:rsid w:val="00F151AA"/>
    <w:rsid w:val="00F157BD"/>
    <w:rsid w:val="00F177F3"/>
    <w:rsid w:val="00F20144"/>
    <w:rsid w:val="00F20465"/>
    <w:rsid w:val="00F22288"/>
    <w:rsid w:val="00F23245"/>
    <w:rsid w:val="00F314E5"/>
    <w:rsid w:val="00F32CAB"/>
    <w:rsid w:val="00F33432"/>
    <w:rsid w:val="00F34B3D"/>
    <w:rsid w:val="00F37626"/>
    <w:rsid w:val="00F41C5C"/>
    <w:rsid w:val="00F450D2"/>
    <w:rsid w:val="00F46CBC"/>
    <w:rsid w:val="00F52105"/>
    <w:rsid w:val="00F532DE"/>
    <w:rsid w:val="00F54E31"/>
    <w:rsid w:val="00F560B5"/>
    <w:rsid w:val="00F618CF"/>
    <w:rsid w:val="00F625EB"/>
    <w:rsid w:val="00F635FC"/>
    <w:rsid w:val="00F655A2"/>
    <w:rsid w:val="00F7255A"/>
    <w:rsid w:val="00F81D11"/>
    <w:rsid w:val="00F822C3"/>
    <w:rsid w:val="00F844F5"/>
    <w:rsid w:val="00F86149"/>
    <w:rsid w:val="00F978DC"/>
    <w:rsid w:val="00F97B26"/>
    <w:rsid w:val="00FA48FE"/>
    <w:rsid w:val="00FB2665"/>
    <w:rsid w:val="00FB3249"/>
    <w:rsid w:val="00FB5451"/>
    <w:rsid w:val="00FB7C5A"/>
    <w:rsid w:val="00FC3791"/>
    <w:rsid w:val="00FC40CC"/>
    <w:rsid w:val="00FC6AD8"/>
    <w:rsid w:val="00FD5AC8"/>
    <w:rsid w:val="00FD6F9A"/>
    <w:rsid w:val="00FE066A"/>
    <w:rsid w:val="00FE0A84"/>
    <w:rsid w:val="00FE1E88"/>
    <w:rsid w:val="00FE449D"/>
    <w:rsid w:val="00FE559D"/>
    <w:rsid w:val="00FF16F4"/>
    <w:rsid w:val="00FF2A4F"/>
    <w:rsid w:val="00FF6C65"/>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973D01"/>
  <w15:chartTrackingRefBased/>
  <w15:docId w15:val="{FA57C01F-2AF7-4F14-BA99-BD95FD4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29CA"/>
    <w:pPr>
      <w:spacing w:after="120"/>
    </w:pPr>
    <w:rPr>
      <w:sz w:val="22"/>
      <w:szCs w:val="24"/>
      <w:lang w:val="en-GB"/>
    </w:rPr>
  </w:style>
  <w:style w:type="paragraph" w:styleId="Heading2">
    <w:name w:val="heading 2"/>
    <w:basedOn w:val="Normal"/>
    <w:next w:val="Normal"/>
    <w:link w:val="Heading2Char"/>
    <w:semiHidden/>
    <w:unhideWhenUsed/>
    <w:qFormat/>
    <w:rsid w:val="00A00975"/>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C20E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0E86"/>
    <w:pPr>
      <w:tabs>
        <w:tab w:val="center" w:pos="4153"/>
        <w:tab w:val="right" w:pos="8306"/>
      </w:tabs>
    </w:pPr>
  </w:style>
  <w:style w:type="paragraph" w:styleId="Footer">
    <w:name w:val="footer"/>
    <w:basedOn w:val="Normal"/>
    <w:link w:val="FooterChar"/>
    <w:uiPriority w:val="99"/>
    <w:rsid w:val="00C20E86"/>
    <w:pPr>
      <w:tabs>
        <w:tab w:val="center" w:pos="4153"/>
        <w:tab w:val="right" w:pos="8306"/>
      </w:tabs>
    </w:pPr>
  </w:style>
  <w:style w:type="character" w:styleId="PageNumber">
    <w:name w:val="page number"/>
    <w:basedOn w:val="DefaultParagraphFont"/>
    <w:rsid w:val="00C20E86"/>
  </w:style>
  <w:style w:type="paragraph" w:customStyle="1" w:styleId="Heading">
    <w:name w:val="Heading"/>
    <w:basedOn w:val="Normal"/>
    <w:next w:val="Normal"/>
    <w:rsid w:val="00C20E86"/>
    <w:pPr>
      <w:keepNext/>
      <w:pBdr>
        <w:bottom w:val="single" w:sz="4" w:space="1" w:color="auto"/>
      </w:pBdr>
      <w:spacing w:after="240"/>
    </w:pPr>
    <w:rPr>
      <w:rFonts w:ascii="Arial" w:hAnsi="Arial" w:cs="Arial"/>
      <w:sz w:val="32"/>
    </w:rPr>
  </w:style>
  <w:style w:type="character" w:customStyle="1" w:styleId="WriteBoxchr">
    <w:name w:val="Write Box chr"/>
    <w:rsid w:val="00506C92"/>
    <w:rPr>
      <w:i/>
      <w:u w:val="single"/>
    </w:rPr>
  </w:style>
  <w:style w:type="paragraph" w:customStyle="1" w:styleId="WriteBox">
    <w:name w:val="Write Box"/>
    <w:basedOn w:val="TextBox"/>
    <w:rsid w:val="00506C92"/>
    <w:pPr>
      <w:pBdr>
        <w:top w:val="single" w:sz="12" w:space="6" w:color="auto"/>
        <w:bottom w:val="single" w:sz="12" w:space="4" w:color="auto"/>
      </w:pBdr>
      <w:spacing w:before="120" w:after="120"/>
    </w:pPr>
  </w:style>
  <w:style w:type="paragraph" w:customStyle="1" w:styleId="TextBox">
    <w:name w:val="Text Box"/>
    <w:basedOn w:val="Text"/>
    <w:rsid w:val="00CF2AE6"/>
    <w:pPr>
      <w:pBdr>
        <w:top w:val="single" w:sz="12" w:space="1" w:color="auto"/>
        <w:left w:val="single" w:sz="12" w:space="4" w:color="auto"/>
        <w:bottom w:val="single" w:sz="12" w:space="1" w:color="auto"/>
        <w:right w:val="single" w:sz="12" w:space="4" w:color="auto"/>
      </w:pBdr>
      <w:tabs>
        <w:tab w:val="left" w:pos="2160"/>
        <w:tab w:val="right" w:pos="4140"/>
      </w:tabs>
    </w:pPr>
  </w:style>
  <w:style w:type="paragraph" w:customStyle="1" w:styleId="Text">
    <w:name w:val="Text"/>
    <w:link w:val="TextChar"/>
    <w:rsid w:val="00CF2AE6"/>
    <w:rPr>
      <w:rFonts w:cs="Arial"/>
      <w:lang w:val="en-GB" w:eastAsia="en-GB"/>
    </w:rPr>
  </w:style>
  <w:style w:type="character" w:customStyle="1" w:styleId="TextChar">
    <w:name w:val="Text Char"/>
    <w:link w:val="Text"/>
    <w:rsid w:val="00CF2AE6"/>
    <w:rPr>
      <w:rFonts w:cs="Arial"/>
      <w:lang w:val="en-GB" w:eastAsia="en-GB" w:bidi="ar-SA"/>
    </w:rPr>
  </w:style>
  <w:style w:type="paragraph" w:customStyle="1" w:styleId="Audio">
    <w:name w:val="Audio"/>
    <w:basedOn w:val="Normal"/>
    <w:next w:val="Normal"/>
    <w:rsid w:val="00C20E86"/>
    <w:pPr>
      <w:keepNext/>
      <w:spacing w:before="120"/>
    </w:pPr>
    <w:rPr>
      <w:rFonts w:ascii="Arial" w:hAnsi="Arial"/>
      <w:sz w:val="18"/>
      <w:szCs w:val="18"/>
    </w:rPr>
  </w:style>
  <w:style w:type="table" w:styleId="TableGrid">
    <w:name w:val="Table Grid"/>
    <w:basedOn w:val="TableNormal"/>
    <w:uiPriority w:val="39"/>
    <w:rsid w:val="00C20E86"/>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ASection">
    <w:name w:val="Head A Section"/>
    <w:next w:val="Normal"/>
    <w:rsid w:val="00CF2AE6"/>
    <w:pPr>
      <w:spacing w:before="120" w:after="120"/>
    </w:pPr>
    <w:rPr>
      <w:rFonts w:cs="Arial"/>
      <w:b/>
      <w:sz w:val="24"/>
      <w:szCs w:val="28"/>
      <w:lang w:val="en-GB" w:eastAsia="en-GB"/>
    </w:rPr>
  </w:style>
  <w:style w:type="paragraph" w:customStyle="1" w:styleId="Rubric">
    <w:name w:val="Rubric"/>
    <w:rsid w:val="00CF2AE6"/>
    <w:pPr>
      <w:tabs>
        <w:tab w:val="left" w:pos="170"/>
      </w:tabs>
      <w:spacing w:before="120"/>
      <w:ind w:left="170" w:hanging="170"/>
      <w:contextualSpacing/>
    </w:pPr>
    <w:rPr>
      <w:rFonts w:cs="Arial"/>
      <w:b/>
      <w:lang w:val="en-GB" w:eastAsia="en-GB"/>
    </w:rPr>
  </w:style>
  <w:style w:type="paragraph" w:customStyle="1" w:styleId="TextList">
    <w:name w:val="Text List"/>
    <w:basedOn w:val="Text"/>
    <w:rsid w:val="00CF2AE6"/>
    <w:pPr>
      <w:tabs>
        <w:tab w:val="left" w:pos="180"/>
        <w:tab w:val="left" w:pos="2160"/>
        <w:tab w:val="right" w:pos="4140"/>
      </w:tabs>
      <w:ind w:left="170" w:hanging="170"/>
    </w:pPr>
  </w:style>
  <w:style w:type="paragraph" w:customStyle="1" w:styleId="HeadTest">
    <w:name w:val="Head Test"/>
    <w:basedOn w:val="Normal"/>
    <w:rsid w:val="00506C92"/>
    <w:rPr>
      <w:b/>
      <w:sz w:val="32"/>
      <w:szCs w:val="32"/>
    </w:rPr>
  </w:style>
  <w:style w:type="character" w:customStyle="1" w:styleId="Phoneticschr">
    <w:name w:val="Phonetics chr"/>
    <w:rsid w:val="000141CA"/>
    <w:rPr>
      <w:rFonts w:ascii="Charis SIL" w:hAnsi="Charis SIL"/>
    </w:rPr>
  </w:style>
  <w:style w:type="character" w:customStyle="1" w:styleId="GapFillchr">
    <w:name w:val="Gap Fill chr"/>
    <w:rsid w:val="009F018F"/>
    <w:rPr>
      <w:i/>
      <w:u w:val="single"/>
    </w:rPr>
  </w:style>
  <w:style w:type="character" w:styleId="CommentReference">
    <w:name w:val="annotation reference"/>
    <w:semiHidden/>
    <w:rsid w:val="001D4DAB"/>
    <w:rPr>
      <w:sz w:val="16"/>
      <w:szCs w:val="16"/>
    </w:rPr>
  </w:style>
  <w:style w:type="paragraph" w:styleId="CommentText">
    <w:name w:val="annotation text"/>
    <w:basedOn w:val="Normal"/>
    <w:semiHidden/>
    <w:rsid w:val="001D4DAB"/>
    <w:rPr>
      <w:sz w:val="20"/>
      <w:szCs w:val="20"/>
    </w:rPr>
  </w:style>
  <w:style w:type="paragraph" w:styleId="BalloonText">
    <w:name w:val="Balloon Text"/>
    <w:basedOn w:val="Normal"/>
    <w:semiHidden/>
    <w:rsid w:val="001D4DAB"/>
    <w:rPr>
      <w:rFonts w:ascii="Tahoma" w:hAnsi="Tahoma" w:cs="Tahoma"/>
      <w:sz w:val="16"/>
      <w:szCs w:val="16"/>
    </w:rPr>
  </w:style>
  <w:style w:type="character" w:customStyle="1" w:styleId="AudioIcon">
    <w:name w:val="AudioIcon"/>
    <w:rsid w:val="00AA754B"/>
    <w:rPr>
      <w:color w:val="FFFFFF"/>
      <w:shd w:val="clear" w:color="auto" w:fill="808080"/>
    </w:rPr>
  </w:style>
  <w:style w:type="character" w:customStyle="1" w:styleId="Arrowchr">
    <w:name w:val="Arrow chr"/>
    <w:basedOn w:val="DefaultParagraphFont"/>
    <w:rsid w:val="00536F2B"/>
  </w:style>
  <w:style w:type="character" w:styleId="Hyperlink">
    <w:name w:val="Hyperlink"/>
    <w:rsid w:val="002937EF"/>
    <w:rPr>
      <w:color w:val="0000FF"/>
      <w:u w:val="single"/>
    </w:rPr>
  </w:style>
  <w:style w:type="character" w:customStyle="1" w:styleId="fontstyle01">
    <w:name w:val="fontstyle01"/>
    <w:rsid w:val="007C5146"/>
    <w:rPr>
      <w:rFonts w:ascii="BookmanOldStyle" w:hAnsi="BookmanOldStyle" w:hint="default"/>
      <w:b w:val="0"/>
      <w:bCs w:val="0"/>
      <w:i w:val="0"/>
      <w:iCs w:val="0"/>
      <w:color w:val="000000"/>
      <w:sz w:val="16"/>
      <w:szCs w:val="16"/>
    </w:rPr>
  </w:style>
  <w:style w:type="character" w:customStyle="1" w:styleId="FooterChar">
    <w:name w:val="Footer Char"/>
    <w:link w:val="Footer"/>
    <w:uiPriority w:val="99"/>
    <w:rsid w:val="00A3101B"/>
    <w:rPr>
      <w:sz w:val="22"/>
      <w:szCs w:val="24"/>
      <w:lang w:eastAsia="en-US"/>
    </w:rPr>
  </w:style>
  <w:style w:type="paragraph" w:styleId="NormalWeb">
    <w:name w:val="Normal (Web)"/>
    <w:basedOn w:val="Normal"/>
    <w:uiPriority w:val="99"/>
    <w:unhideWhenUsed/>
    <w:rsid w:val="00D92050"/>
    <w:pPr>
      <w:spacing w:before="100" w:beforeAutospacing="1" w:after="100" w:afterAutospacing="1"/>
    </w:pPr>
    <w:rPr>
      <w:sz w:val="24"/>
      <w:lang w:val="en-US"/>
    </w:rPr>
  </w:style>
  <w:style w:type="character" w:customStyle="1" w:styleId="apple-tab-span">
    <w:name w:val="apple-tab-span"/>
    <w:rsid w:val="00D92050"/>
  </w:style>
  <w:style w:type="paragraph" w:styleId="ListParagraph">
    <w:name w:val="List Paragraph"/>
    <w:basedOn w:val="Normal"/>
    <w:uiPriority w:val="34"/>
    <w:qFormat/>
    <w:rsid w:val="00130CA8"/>
    <w:pPr>
      <w:ind w:left="720"/>
    </w:pPr>
  </w:style>
  <w:style w:type="paragraph" w:customStyle="1" w:styleId="cau">
    <w:name w:val="cau"/>
    <w:basedOn w:val="Normal"/>
    <w:rsid w:val="000B26CD"/>
    <w:pPr>
      <w:numPr>
        <w:numId w:val="9"/>
      </w:numPr>
      <w:spacing w:before="120"/>
    </w:pPr>
    <w:rPr>
      <w:rFonts w:eastAsia="Arial"/>
      <w:color w:val="000000"/>
      <w:sz w:val="24"/>
      <w:lang w:val="en-US"/>
    </w:rPr>
  </w:style>
  <w:style w:type="character" w:customStyle="1" w:styleId="Heading2Char">
    <w:name w:val="Heading 2 Char"/>
    <w:link w:val="Heading2"/>
    <w:semiHidden/>
    <w:rsid w:val="00A00975"/>
    <w:rPr>
      <w:rFonts w:ascii="Calibri Light" w:eastAsia="Times New Roman" w:hAnsi="Calibri Light" w:cs="Times New Roman"/>
      <w:b/>
      <w:bCs/>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8427">
      <w:bodyDiv w:val="1"/>
      <w:marLeft w:val="0"/>
      <w:marRight w:val="0"/>
      <w:marTop w:val="0"/>
      <w:marBottom w:val="0"/>
      <w:divBdr>
        <w:top w:val="none" w:sz="0" w:space="0" w:color="auto"/>
        <w:left w:val="none" w:sz="0" w:space="0" w:color="auto"/>
        <w:bottom w:val="none" w:sz="0" w:space="0" w:color="auto"/>
        <w:right w:val="none" w:sz="0" w:space="0" w:color="auto"/>
      </w:divBdr>
      <w:divsChild>
        <w:div w:id="384984600">
          <w:marLeft w:val="2160"/>
          <w:marRight w:val="0"/>
          <w:marTop w:val="100"/>
          <w:marBottom w:val="40"/>
          <w:divBdr>
            <w:top w:val="none" w:sz="0" w:space="0" w:color="auto"/>
            <w:left w:val="none" w:sz="0" w:space="0" w:color="auto"/>
            <w:bottom w:val="none" w:sz="0" w:space="0" w:color="auto"/>
            <w:right w:val="none" w:sz="0" w:space="0" w:color="auto"/>
          </w:divBdr>
        </w:div>
        <w:div w:id="623541680">
          <w:marLeft w:val="2160"/>
          <w:marRight w:val="0"/>
          <w:marTop w:val="100"/>
          <w:marBottom w:val="40"/>
          <w:divBdr>
            <w:top w:val="none" w:sz="0" w:space="0" w:color="auto"/>
            <w:left w:val="none" w:sz="0" w:space="0" w:color="auto"/>
            <w:bottom w:val="none" w:sz="0" w:space="0" w:color="auto"/>
            <w:right w:val="none" w:sz="0" w:space="0" w:color="auto"/>
          </w:divBdr>
        </w:div>
        <w:div w:id="1110004775">
          <w:marLeft w:val="2160"/>
          <w:marRight w:val="0"/>
          <w:marTop w:val="100"/>
          <w:marBottom w:val="40"/>
          <w:divBdr>
            <w:top w:val="none" w:sz="0" w:space="0" w:color="auto"/>
            <w:left w:val="none" w:sz="0" w:space="0" w:color="auto"/>
            <w:bottom w:val="none" w:sz="0" w:space="0" w:color="auto"/>
            <w:right w:val="none" w:sz="0" w:space="0" w:color="auto"/>
          </w:divBdr>
        </w:div>
        <w:div w:id="1594774484">
          <w:marLeft w:val="1440"/>
          <w:marRight w:val="0"/>
          <w:marTop w:val="100"/>
          <w:marBottom w:val="40"/>
          <w:divBdr>
            <w:top w:val="none" w:sz="0" w:space="0" w:color="auto"/>
            <w:left w:val="none" w:sz="0" w:space="0" w:color="auto"/>
            <w:bottom w:val="none" w:sz="0" w:space="0" w:color="auto"/>
            <w:right w:val="none" w:sz="0" w:space="0" w:color="auto"/>
          </w:divBdr>
        </w:div>
        <w:div w:id="1625428046">
          <w:marLeft w:val="1440"/>
          <w:marRight w:val="0"/>
          <w:marTop w:val="100"/>
          <w:marBottom w:val="40"/>
          <w:divBdr>
            <w:top w:val="none" w:sz="0" w:space="0" w:color="auto"/>
            <w:left w:val="none" w:sz="0" w:space="0" w:color="auto"/>
            <w:bottom w:val="none" w:sz="0" w:space="0" w:color="auto"/>
            <w:right w:val="none" w:sz="0" w:space="0" w:color="auto"/>
          </w:divBdr>
        </w:div>
        <w:div w:id="1962223538">
          <w:marLeft w:val="2160"/>
          <w:marRight w:val="0"/>
          <w:marTop w:val="100"/>
          <w:marBottom w:val="40"/>
          <w:divBdr>
            <w:top w:val="none" w:sz="0" w:space="0" w:color="auto"/>
            <w:left w:val="none" w:sz="0" w:space="0" w:color="auto"/>
            <w:bottom w:val="none" w:sz="0" w:space="0" w:color="auto"/>
            <w:right w:val="none" w:sz="0" w:space="0" w:color="auto"/>
          </w:divBdr>
        </w:div>
      </w:divsChild>
    </w:div>
    <w:div w:id="323555596">
      <w:bodyDiv w:val="1"/>
      <w:marLeft w:val="0"/>
      <w:marRight w:val="0"/>
      <w:marTop w:val="0"/>
      <w:marBottom w:val="0"/>
      <w:divBdr>
        <w:top w:val="none" w:sz="0" w:space="0" w:color="auto"/>
        <w:left w:val="none" w:sz="0" w:space="0" w:color="auto"/>
        <w:bottom w:val="none" w:sz="0" w:space="0" w:color="auto"/>
        <w:right w:val="none" w:sz="0" w:space="0" w:color="auto"/>
      </w:divBdr>
    </w:div>
    <w:div w:id="440683345">
      <w:bodyDiv w:val="1"/>
      <w:marLeft w:val="0"/>
      <w:marRight w:val="0"/>
      <w:marTop w:val="0"/>
      <w:marBottom w:val="0"/>
      <w:divBdr>
        <w:top w:val="none" w:sz="0" w:space="0" w:color="auto"/>
        <w:left w:val="none" w:sz="0" w:space="0" w:color="auto"/>
        <w:bottom w:val="none" w:sz="0" w:space="0" w:color="auto"/>
        <w:right w:val="none" w:sz="0" w:space="0" w:color="auto"/>
      </w:divBdr>
    </w:div>
    <w:div w:id="618755644">
      <w:bodyDiv w:val="1"/>
      <w:marLeft w:val="0"/>
      <w:marRight w:val="0"/>
      <w:marTop w:val="0"/>
      <w:marBottom w:val="0"/>
      <w:divBdr>
        <w:top w:val="none" w:sz="0" w:space="0" w:color="auto"/>
        <w:left w:val="none" w:sz="0" w:space="0" w:color="auto"/>
        <w:bottom w:val="none" w:sz="0" w:space="0" w:color="auto"/>
        <w:right w:val="none" w:sz="0" w:space="0" w:color="auto"/>
      </w:divBdr>
    </w:div>
    <w:div w:id="797645490">
      <w:bodyDiv w:val="1"/>
      <w:marLeft w:val="0"/>
      <w:marRight w:val="0"/>
      <w:marTop w:val="0"/>
      <w:marBottom w:val="0"/>
      <w:divBdr>
        <w:top w:val="none" w:sz="0" w:space="0" w:color="auto"/>
        <w:left w:val="none" w:sz="0" w:space="0" w:color="auto"/>
        <w:bottom w:val="none" w:sz="0" w:space="0" w:color="auto"/>
        <w:right w:val="none" w:sz="0" w:space="0" w:color="auto"/>
      </w:divBdr>
    </w:div>
    <w:div w:id="843978428">
      <w:bodyDiv w:val="1"/>
      <w:marLeft w:val="0"/>
      <w:marRight w:val="0"/>
      <w:marTop w:val="0"/>
      <w:marBottom w:val="0"/>
      <w:divBdr>
        <w:top w:val="none" w:sz="0" w:space="0" w:color="auto"/>
        <w:left w:val="none" w:sz="0" w:space="0" w:color="auto"/>
        <w:bottom w:val="none" w:sz="0" w:space="0" w:color="auto"/>
        <w:right w:val="none" w:sz="0" w:space="0" w:color="auto"/>
      </w:divBdr>
    </w:div>
    <w:div w:id="1081562588">
      <w:bodyDiv w:val="1"/>
      <w:marLeft w:val="0"/>
      <w:marRight w:val="0"/>
      <w:marTop w:val="0"/>
      <w:marBottom w:val="0"/>
      <w:divBdr>
        <w:top w:val="none" w:sz="0" w:space="0" w:color="auto"/>
        <w:left w:val="none" w:sz="0" w:space="0" w:color="auto"/>
        <w:bottom w:val="none" w:sz="0" w:space="0" w:color="auto"/>
        <w:right w:val="none" w:sz="0" w:space="0" w:color="auto"/>
      </w:divBdr>
    </w:div>
    <w:div w:id="1101992996">
      <w:bodyDiv w:val="1"/>
      <w:marLeft w:val="0"/>
      <w:marRight w:val="0"/>
      <w:marTop w:val="0"/>
      <w:marBottom w:val="0"/>
      <w:divBdr>
        <w:top w:val="none" w:sz="0" w:space="0" w:color="auto"/>
        <w:left w:val="none" w:sz="0" w:space="0" w:color="auto"/>
        <w:bottom w:val="none" w:sz="0" w:space="0" w:color="auto"/>
        <w:right w:val="none" w:sz="0" w:space="0" w:color="auto"/>
      </w:divBdr>
    </w:div>
    <w:div w:id="1213619384">
      <w:bodyDiv w:val="1"/>
      <w:marLeft w:val="0"/>
      <w:marRight w:val="0"/>
      <w:marTop w:val="0"/>
      <w:marBottom w:val="0"/>
      <w:divBdr>
        <w:top w:val="none" w:sz="0" w:space="0" w:color="auto"/>
        <w:left w:val="none" w:sz="0" w:space="0" w:color="auto"/>
        <w:bottom w:val="none" w:sz="0" w:space="0" w:color="auto"/>
        <w:right w:val="none" w:sz="0" w:space="0" w:color="auto"/>
      </w:divBdr>
    </w:div>
    <w:div w:id="1397893238">
      <w:bodyDiv w:val="1"/>
      <w:marLeft w:val="0"/>
      <w:marRight w:val="0"/>
      <w:marTop w:val="0"/>
      <w:marBottom w:val="0"/>
      <w:divBdr>
        <w:top w:val="none" w:sz="0" w:space="0" w:color="auto"/>
        <w:left w:val="none" w:sz="0" w:space="0" w:color="auto"/>
        <w:bottom w:val="none" w:sz="0" w:space="0" w:color="auto"/>
        <w:right w:val="none" w:sz="0" w:space="0" w:color="auto"/>
      </w:divBdr>
    </w:div>
    <w:div w:id="1487553712">
      <w:bodyDiv w:val="1"/>
      <w:marLeft w:val="0"/>
      <w:marRight w:val="0"/>
      <w:marTop w:val="0"/>
      <w:marBottom w:val="0"/>
      <w:divBdr>
        <w:top w:val="none" w:sz="0" w:space="0" w:color="auto"/>
        <w:left w:val="none" w:sz="0" w:space="0" w:color="auto"/>
        <w:bottom w:val="none" w:sz="0" w:space="0" w:color="auto"/>
        <w:right w:val="none" w:sz="0" w:space="0" w:color="auto"/>
      </w:divBdr>
      <w:divsChild>
        <w:div w:id="458031165">
          <w:marLeft w:val="2160"/>
          <w:marRight w:val="0"/>
          <w:marTop w:val="100"/>
          <w:marBottom w:val="40"/>
          <w:divBdr>
            <w:top w:val="none" w:sz="0" w:space="0" w:color="auto"/>
            <w:left w:val="none" w:sz="0" w:space="0" w:color="auto"/>
            <w:bottom w:val="none" w:sz="0" w:space="0" w:color="auto"/>
            <w:right w:val="none" w:sz="0" w:space="0" w:color="auto"/>
          </w:divBdr>
        </w:div>
        <w:div w:id="502939668">
          <w:marLeft w:val="2160"/>
          <w:marRight w:val="0"/>
          <w:marTop w:val="100"/>
          <w:marBottom w:val="40"/>
          <w:divBdr>
            <w:top w:val="none" w:sz="0" w:space="0" w:color="auto"/>
            <w:left w:val="none" w:sz="0" w:space="0" w:color="auto"/>
            <w:bottom w:val="none" w:sz="0" w:space="0" w:color="auto"/>
            <w:right w:val="none" w:sz="0" w:space="0" w:color="auto"/>
          </w:divBdr>
        </w:div>
        <w:div w:id="1037703774">
          <w:marLeft w:val="1440"/>
          <w:marRight w:val="0"/>
          <w:marTop w:val="100"/>
          <w:marBottom w:val="40"/>
          <w:divBdr>
            <w:top w:val="none" w:sz="0" w:space="0" w:color="auto"/>
            <w:left w:val="none" w:sz="0" w:space="0" w:color="auto"/>
            <w:bottom w:val="none" w:sz="0" w:space="0" w:color="auto"/>
            <w:right w:val="none" w:sz="0" w:space="0" w:color="auto"/>
          </w:divBdr>
        </w:div>
        <w:div w:id="1319532608">
          <w:marLeft w:val="2160"/>
          <w:marRight w:val="0"/>
          <w:marTop w:val="100"/>
          <w:marBottom w:val="40"/>
          <w:divBdr>
            <w:top w:val="none" w:sz="0" w:space="0" w:color="auto"/>
            <w:left w:val="none" w:sz="0" w:space="0" w:color="auto"/>
            <w:bottom w:val="none" w:sz="0" w:space="0" w:color="auto"/>
            <w:right w:val="none" w:sz="0" w:space="0" w:color="auto"/>
          </w:divBdr>
        </w:div>
        <w:div w:id="1624001837">
          <w:marLeft w:val="2160"/>
          <w:marRight w:val="0"/>
          <w:marTop w:val="100"/>
          <w:marBottom w:val="40"/>
          <w:divBdr>
            <w:top w:val="none" w:sz="0" w:space="0" w:color="auto"/>
            <w:left w:val="none" w:sz="0" w:space="0" w:color="auto"/>
            <w:bottom w:val="none" w:sz="0" w:space="0" w:color="auto"/>
            <w:right w:val="none" w:sz="0" w:space="0" w:color="auto"/>
          </w:divBdr>
        </w:div>
        <w:div w:id="1655068099">
          <w:marLeft w:val="1440"/>
          <w:marRight w:val="0"/>
          <w:marTop w:val="100"/>
          <w:marBottom w:val="40"/>
          <w:divBdr>
            <w:top w:val="none" w:sz="0" w:space="0" w:color="auto"/>
            <w:left w:val="none" w:sz="0" w:space="0" w:color="auto"/>
            <w:bottom w:val="none" w:sz="0" w:space="0" w:color="auto"/>
            <w:right w:val="none" w:sz="0" w:space="0" w:color="auto"/>
          </w:divBdr>
        </w:div>
      </w:divsChild>
    </w:div>
    <w:div w:id="1491672364">
      <w:bodyDiv w:val="1"/>
      <w:marLeft w:val="0"/>
      <w:marRight w:val="0"/>
      <w:marTop w:val="0"/>
      <w:marBottom w:val="0"/>
      <w:divBdr>
        <w:top w:val="none" w:sz="0" w:space="0" w:color="auto"/>
        <w:left w:val="none" w:sz="0" w:space="0" w:color="auto"/>
        <w:bottom w:val="none" w:sz="0" w:space="0" w:color="auto"/>
        <w:right w:val="none" w:sz="0" w:space="0" w:color="auto"/>
      </w:divBdr>
      <w:divsChild>
        <w:div w:id="1851486381">
          <w:marLeft w:val="-108"/>
          <w:marRight w:val="0"/>
          <w:marTop w:val="0"/>
          <w:marBottom w:val="0"/>
          <w:divBdr>
            <w:top w:val="none" w:sz="0" w:space="0" w:color="auto"/>
            <w:left w:val="none" w:sz="0" w:space="0" w:color="auto"/>
            <w:bottom w:val="none" w:sz="0" w:space="0" w:color="auto"/>
            <w:right w:val="none" w:sz="0" w:space="0" w:color="auto"/>
          </w:divBdr>
        </w:div>
      </w:divsChild>
    </w:div>
    <w:div w:id="1789543810">
      <w:bodyDiv w:val="1"/>
      <w:marLeft w:val="0"/>
      <w:marRight w:val="0"/>
      <w:marTop w:val="0"/>
      <w:marBottom w:val="0"/>
      <w:divBdr>
        <w:top w:val="none" w:sz="0" w:space="0" w:color="auto"/>
        <w:left w:val="none" w:sz="0" w:space="0" w:color="auto"/>
        <w:bottom w:val="none" w:sz="0" w:space="0" w:color="auto"/>
        <w:right w:val="none" w:sz="0" w:space="0" w:color="auto"/>
      </w:divBdr>
    </w:div>
    <w:div w:id="19820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Pearson\VE%20TBs\TESTS\VE_IT_Tes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D8315-14F5-42DD-955D-CF5C8CC4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VE_IT_Tests_template</Template>
  <TotalTime>131</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lpstr>
    </vt:vector>
  </TitlesOfParts>
  <Company>Pearson Education Ltd.</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Maria Karyda</dc:creator>
  <cp:keywords/>
  <cp:lastModifiedBy>TienThanh</cp:lastModifiedBy>
  <cp:revision>54</cp:revision>
  <cp:lastPrinted>2021-11-07T03:59:00Z</cp:lastPrinted>
  <dcterms:created xsi:type="dcterms:W3CDTF">2021-11-25T08:46:00Z</dcterms:created>
  <dcterms:modified xsi:type="dcterms:W3CDTF">2021-11-28T09:14:00Z</dcterms:modified>
</cp:coreProperties>
</file>